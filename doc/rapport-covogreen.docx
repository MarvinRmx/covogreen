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00979" w14:textId="77777777" w:rsidR="00302BA1" w:rsidRDefault="00F559A4">
      <w:r>
        <w:rPr>
          <w:noProof/>
        </w:rPr>
        <w:drawing>
          <wp:anchor distT="0" distB="0" distL="114300" distR="114300" simplePos="0" relativeHeight="251658240" behindDoc="1" locked="0" layoutInCell="1" allowOverlap="1" wp14:anchorId="248461AF" wp14:editId="62F2892C">
            <wp:simplePos x="0" y="0"/>
            <wp:positionH relativeFrom="page">
              <wp:align>left</wp:align>
            </wp:positionH>
            <wp:positionV relativeFrom="page">
              <wp:posOffset>8615</wp:posOffset>
            </wp:positionV>
            <wp:extent cx="7558768" cy="10692000"/>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covogre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8768" cy="10692000"/>
                    </a:xfrm>
                    <a:prstGeom prst="rect">
                      <a:avLst/>
                    </a:prstGeom>
                  </pic:spPr>
                </pic:pic>
              </a:graphicData>
            </a:graphic>
            <wp14:sizeRelH relativeFrom="margin">
              <wp14:pctWidth>0</wp14:pctWidth>
            </wp14:sizeRelH>
            <wp14:sizeRelV relativeFrom="margin">
              <wp14:pctHeight>0</wp14:pctHeight>
            </wp14:sizeRelV>
          </wp:anchor>
        </w:drawing>
      </w:r>
    </w:p>
    <w:p w14:paraId="63D82512" w14:textId="77777777" w:rsidR="00510370" w:rsidRDefault="00510370"/>
    <w:p w14:paraId="761313A1" w14:textId="77777777" w:rsidR="00510370" w:rsidRDefault="00510370"/>
    <w:p w14:paraId="54E4FD80" w14:textId="77777777" w:rsidR="00510370" w:rsidRDefault="00510370"/>
    <w:p w14:paraId="6FDDF4A2" w14:textId="77777777" w:rsidR="00510370" w:rsidRDefault="00510370"/>
    <w:p w14:paraId="30FEE297" w14:textId="77777777" w:rsidR="00510370" w:rsidRDefault="00510370"/>
    <w:p w14:paraId="3D477886" w14:textId="77777777" w:rsidR="00510370" w:rsidRDefault="00510370"/>
    <w:p w14:paraId="79E772F6" w14:textId="77777777" w:rsidR="00510370" w:rsidRDefault="00510370"/>
    <w:p w14:paraId="3F322FBE" w14:textId="77777777" w:rsidR="00510370" w:rsidRDefault="00510370"/>
    <w:p w14:paraId="035E66EA" w14:textId="77777777" w:rsidR="00510370" w:rsidRDefault="00510370"/>
    <w:p w14:paraId="579EDF25" w14:textId="77777777" w:rsidR="00510370" w:rsidRDefault="00510370"/>
    <w:p w14:paraId="04E37ADE" w14:textId="77777777" w:rsidR="00510370" w:rsidRDefault="00510370"/>
    <w:p w14:paraId="25ED43C2" w14:textId="77777777" w:rsidR="00510370" w:rsidRDefault="00510370"/>
    <w:p w14:paraId="1A4D2A4B" w14:textId="77777777" w:rsidR="00510370" w:rsidRDefault="00510370"/>
    <w:p w14:paraId="1D5C374B" w14:textId="77777777" w:rsidR="00510370" w:rsidRDefault="00510370"/>
    <w:p w14:paraId="75C20CFD" w14:textId="77777777" w:rsidR="00510370" w:rsidRDefault="00510370"/>
    <w:p w14:paraId="30793076" w14:textId="77777777" w:rsidR="00510370" w:rsidRDefault="00510370"/>
    <w:p w14:paraId="3444DDBC" w14:textId="77777777" w:rsidR="00510370" w:rsidRDefault="00510370"/>
    <w:p w14:paraId="50FB37FB" w14:textId="77777777" w:rsidR="00510370" w:rsidRDefault="00510370"/>
    <w:p w14:paraId="509F8B59" w14:textId="77777777" w:rsidR="00510370" w:rsidRDefault="00510370"/>
    <w:p w14:paraId="13B1B624" w14:textId="77777777" w:rsidR="00510370" w:rsidRDefault="00510370"/>
    <w:p w14:paraId="23A550A2" w14:textId="77777777" w:rsidR="00510370" w:rsidRDefault="00510370"/>
    <w:p w14:paraId="18130A41" w14:textId="77777777" w:rsidR="00510370" w:rsidRDefault="00510370"/>
    <w:p w14:paraId="2D7D2A51" w14:textId="77777777" w:rsidR="00510370" w:rsidRDefault="00510370"/>
    <w:p w14:paraId="35CD42F0" w14:textId="77777777" w:rsidR="00510370" w:rsidRDefault="00510370"/>
    <w:p w14:paraId="1E8DBF0A" w14:textId="77777777" w:rsidR="00510370" w:rsidRDefault="00510370"/>
    <w:p w14:paraId="3EE6B1E8" w14:textId="77777777" w:rsidR="00510370" w:rsidRDefault="00510370"/>
    <w:p w14:paraId="3343F1DD" w14:textId="77777777" w:rsidR="00510370" w:rsidRDefault="00510370"/>
    <w:p w14:paraId="50A28A4B" w14:textId="77777777" w:rsidR="00510370" w:rsidRDefault="00510370"/>
    <w:p w14:paraId="06A04561" w14:textId="77777777" w:rsidR="00510370" w:rsidRDefault="00510370"/>
    <w:p w14:paraId="4D923D74" w14:textId="77777777" w:rsidR="00510370" w:rsidRDefault="00510370"/>
    <w:p w14:paraId="7E4C7336" w14:textId="77777777" w:rsidR="00302BA1" w:rsidRDefault="00302BA1" w:rsidP="00432D00">
      <w:pPr>
        <w:jc w:val="center"/>
        <w:rPr>
          <w:b/>
          <w:color w:val="92D050"/>
          <w:sz w:val="40"/>
          <w:szCs w:val="40"/>
        </w:rPr>
      </w:pPr>
      <w:r w:rsidRPr="00432D00">
        <w:rPr>
          <w:b/>
          <w:color w:val="92D050"/>
          <w:sz w:val="40"/>
          <w:szCs w:val="40"/>
        </w:rPr>
        <w:lastRenderedPageBreak/>
        <w:t>Sommaire</w:t>
      </w:r>
    </w:p>
    <w:p w14:paraId="55ECEA48" w14:textId="77777777" w:rsidR="0037791B" w:rsidRPr="00432D00" w:rsidRDefault="0037791B" w:rsidP="00432D00">
      <w:pPr>
        <w:jc w:val="center"/>
        <w:rPr>
          <w:b/>
          <w:color w:val="92D050"/>
          <w:sz w:val="40"/>
          <w:szCs w:val="4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559"/>
        <w:gridCol w:w="3397"/>
      </w:tblGrid>
      <w:tr w:rsidR="00302BA1" w14:paraId="7DC32D6A" w14:textId="77777777" w:rsidTr="00356C3F">
        <w:tc>
          <w:tcPr>
            <w:tcW w:w="4106" w:type="dxa"/>
          </w:tcPr>
          <w:p w14:paraId="648D447D" w14:textId="77777777" w:rsidR="00302BA1" w:rsidRDefault="00302BA1" w:rsidP="00432D00">
            <w:pPr>
              <w:jc w:val="right"/>
            </w:pPr>
            <w:r>
              <w:t>Objectifs</w:t>
            </w:r>
          </w:p>
          <w:p w14:paraId="7CE4BC2C" w14:textId="1FF7127F" w:rsidR="002A27CA" w:rsidRDefault="002A27CA" w:rsidP="00432D00">
            <w:pPr>
              <w:jc w:val="right"/>
            </w:pPr>
          </w:p>
        </w:tc>
        <w:tc>
          <w:tcPr>
            <w:tcW w:w="1559" w:type="dxa"/>
          </w:tcPr>
          <w:p w14:paraId="6E13D307" w14:textId="77777777" w:rsidR="00302BA1" w:rsidRDefault="00302BA1"/>
        </w:tc>
        <w:tc>
          <w:tcPr>
            <w:tcW w:w="3397" w:type="dxa"/>
          </w:tcPr>
          <w:p w14:paraId="099394E1" w14:textId="012DDC30" w:rsidR="00302BA1" w:rsidRDefault="004B1020">
            <w:r>
              <w:t>Page 3</w:t>
            </w:r>
          </w:p>
        </w:tc>
      </w:tr>
      <w:tr w:rsidR="00302BA1" w14:paraId="3C859E87" w14:textId="77777777" w:rsidTr="00356C3F">
        <w:tc>
          <w:tcPr>
            <w:tcW w:w="4106" w:type="dxa"/>
          </w:tcPr>
          <w:p w14:paraId="393471A0" w14:textId="77777777" w:rsidR="00302BA1" w:rsidRDefault="004B1020" w:rsidP="00432D00">
            <w:pPr>
              <w:jc w:val="right"/>
            </w:pPr>
            <w:r>
              <w:t xml:space="preserve">Déroulements des 3 </w:t>
            </w:r>
            <w:r w:rsidR="00302BA1">
              <w:t>Sprints</w:t>
            </w:r>
          </w:p>
          <w:p w14:paraId="43B225C2" w14:textId="0CF1F443" w:rsidR="002A27CA" w:rsidRDefault="002A27CA" w:rsidP="00432D00">
            <w:pPr>
              <w:jc w:val="right"/>
            </w:pPr>
          </w:p>
        </w:tc>
        <w:tc>
          <w:tcPr>
            <w:tcW w:w="1559" w:type="dxa"/>
          </w:tcPr>
          <w:p w14:paraId="245F4CD5" w14:textId="77777777" w:rsidR="00302BA1" w:rsidRDefault="00302BA1"/>
        </w:tc>
        <w:tc>
          <w:tcPr>
            <w:tcW w:w="3397" w:type="dxa"/>
          </w:tcPr>
          <w:p w14:paraId="77135A8C" w14:textId="32B6A221" w:rsidR="00302BA1" w:rsidRDefault="006540B2">
            <w:r>
              <w:t>Page 4</w:t>
            </w:r>
          </w:p>
        </w:tc>
      </w:tr>
      <w:tr w:rsidR="00302BA1" w14:paraId="79812360" w14:textId="77777777" w:rsidTr="00356C3F">
        <w:tc>
          <w:tcPr>
            <w:tcW w:w="4106" w:type="dxa"/>
          </w:tcPr>
          <w:p w14:paraId="134BE4DB" w14:textId="77777777" w:rsidR="00302BA1" w:rsidRDefault="00302BA1" w:rsidP="00432D00">
            <w:pPr>
              <w:jc w:val="right"/>
            </w:pPr>
            <w:r>
              <w:t>Problèmes rencontrés</w:t>
            </w:r>
          </w:p>
          <w:p w14:paraId="6D1F69A5" w14:textId="226426BE" w:rsidR="002A27CA" w:rsidRDefault="002A27CA" w:rsidP="002A27CA"/>
        </w:tc>
        <w:tc>
          <w:tcPr>
            <w:tcW w:w="1559" w:type="dxa"/>
          </w:tcPr>
          <w:p w14:paraId="6924DF84" w14:textId="77777777" w:rsidR="00302BA1" w:rsidRDefault="00302BA1"/>
        </w:tc>
        <w:tc>
          <w:tcPr>
            <w:tcW w:w="3397" w:type="dxa"/>
          </w:tcPr>
          <w:p w14:paraId="469FBF77" w14:textId="0F7805CB" w:rsidR="00302BA1" w:rsidRDefault="009E471C">
            <w:r>
              <w:t>Page 5</w:t>
            </w:r>
          </w:p>
        </w:tc>
      </w:tr>
      <w:tr w:rsidR="00302BA1" w14:paraId="25A20D86" w14:textId="77777777" w:rsidTr="00356C3F">
        <w:tc>
          <w:tcPr>
            <w:tcW w:w="4106" w:type="dxa"/>
          </w:tcPr>
          <w:p w14:paraId="4B726C73" w14:textId="77777777" w:rsidR="00302BA1" w:rsidRDefault="00BE2156" w:rsidP="00432D00">
            <w:pPr>
              <w:jc w:val="right"/>
            </w:pPr>
            <w:r>
              <w:t>Accès aux</w:t>
            </w:r>
            <w:r w:rsidR="00302BA1">
              <w:t xml:space="preserve"> outils</w:t>
            </w:r>
            <w:r>
              <w:t xml:space="preserve"> d’intégration continue et qualité de code</w:t>
            </w:r>
          </w:p>
          <w:p w14:paraId="6A371056" w14:textId="18BDFBD2" w:rsidR="002A27CA" w:rsidRDefault="002A27CA" w:rsidP="00432D00">
            <w:pPr>
              <w:jc w:val="right"/>
            </w:pPr>
          </w:p>
        </w:tc>
        <w:tc>
          <w:tcPr>
            <w:tcW w:w="1559" w:type="dxa"/>
          </w:tcPr>
          <w:p w14:paraId="5D7A93D3" w14:textId="77777777" w:rsidR="00302BA1" w:rsidRDefault="00302BA1"/>
        </w:tc>
        <w:tc>
          <w:tcPr>
            <w:tcW w:w="3397" w:type="dxa"/>
          </w:tcPr>
          <w:p w14:paraId="3D08DFF5" w14:textId="77777777" w:rsidR="002A27CA" w:rsidRDefault="002A27CA"/>
          <w:p w14:paraId="4285E4A9" w14:textId="76A2B04F" w:rsidR="00302BA1" w:rsidRDefault="000404EC">
            <w:r>
              <w:t>Page 7</w:t>
            </w:r>
          </w:p>
        </w:tc>
      </w:tr>
      <w:tr w:rsidR="00302BA1" w14:paraId="2CA06D33" w14:textId="77777777" w:rsidTr="00356C3F">
        <w:tc>
          <w:tcPr>
            <w:tcW w:w="4106" w:type="dxa"/>
          </w:tcPr>
          <w:p w14:paraId="54ED9742" w14:textId="0A38BF26" w:rsidR="00302BA1" w:rsidRDefault="00996D49" w:rsidP="00432D00">
            <w:pPr>
              <w:jc w:val="right"/>
            </w:pPr>
            <w:r>
              <w:t>MCD initial et final</w:t>
            </w:r>
          </w:p>
        </w:tc>
        <w:tc>
          <w:tcPr>
            <w:tcW w:w="1559" w:type="dxa"/>
          </w:tcPr>
          <w:p w14:paraId="39D0A70D" w14:textId="77777777" w:rsidR="00302BA1" w:rsidRDefault="00302BA1"/>
        </w:tc>
        <w:tc>
          <w:tcPr>
            <w:tcW w:w="3397" w:type="dxa"/>
          </w:tcPr>
          <w:p w14:paraId="14A58307" w14:textId="075A1AE8" w:rsidR="00302BA1" w:rsidRDefault="000404EC">
            <w:r>
              <w:t>Page 8</w:t>
            </w:r>
          </w:p>
        </w:tc>
      </w:tr>
      <w:tr w:rsidR="00233BAC" w14:paraId="4D0E96D9" w14:textId="77777777" w:rsidTr="00356C3F">
        <w:tc>
          <w:tcPr>
            <w:tcW w:w="4106" w:type="dxa"/>
          </w:tcPr>
          <w:p w14:paraId="340EA96D" w14:textId="77777777" w:rsidR="00233BAC" w:rsidRDefault="00233BAC" w:rsidP="00432D00">
            <w:pPr>
              <w:jc w:val="right"/>
            </w:pPr>
          </w:p>
        </w:tc>
        <w:tc>
          <w:tcPr>
            <w:tcW w:w="1559" w:type="dxa"/>
          </w:tcPr>
          <w:p w14:paraId="31867E7C" w14:textId="77777777" w:rsidR="00233BAC" w:rsidRDefault="00233BAC"/>
        </w:tc>
        <w:tc>
          <w:tcPr>
            <w:tcW w:w="3397" w:type="dxa"/>
          </w:tcPr>
          <w:p w14:paraId="0FAF2441" w14:textId="77777777" w:rsidR="00233BAC" w:rsidRDefault="00233BAC"/>
        </w:tc>
      </w:tr>
      <w:tr w:rsidR="00233BAC" w14:paraId="5A0299ED" w14:textId="77777777" w:rsidTr="00356C3F">
        <w:tc>
          <w:tcPr>
            <w:tcW w:w="4106" w:type="dxa"/>
          </w:tcPr>
          <w:p w14:paraId="43BDD661" w14:textId="1F6D733D" w:rsidR="00233BAC" w:rsidRDefault="00233BAC" w:rsidP="00432D00">
            <w:pPr>
              <w:jc w:val="right"/>
            </w:pPr>
            <w:r>
              <w:t>UML</w:t>
            </w:r>
          </w:p>
        </w:tc>
        <w:tc>
          <w:tcPr>
            <w:tcW w:w="1559" w:type="dxa"/>
          </w:tcPr>
          <w:p w14:paraId="64D60F05" w14:textId="77777777" w:rsidR="00233BAC" w:rsidRDefault="00233BAC"/>
        </w:tc>
        <w:tc>
          <w:tcPr>
            <w:tcW w:w="3397" w:type="dxa"/>
          </w:tcPr>
          <w:p w14:paraId="030B0D1C" w14:textId="71243805" w:rsidR="00233BAC" w:rsidRDefault="00233BAC">
            <w:r>
              <w:t>Page 9</w:t>
            </w:r>
          </w:p>
        </w:tc>
      </w:tr>
    </w:tbl>
    <w:p w14:paraId="218A0636" w14:textId="77777777" w:rsidR="00510370" w:rsidRDefault="00302BA1">
      <w:r>
        <w:br w:type="page"/>
      </w:r>
    </w:p>
    <w:p w14:paraId="471D0070" w14:textId="77777777" w:rsidR="0009367A" w:rsidRDefault="0009367A" w:rsidP="0009367A">
      <w:pPr>
        <w:jc w:val="center"/>
        <w:rPr>
          <w:b/>
          <w:color w:val="92D050"/>
          <w:sz w:val="40"/>
          <w:szCs w:val="40"/>
        </w:rPr>
      </w:pPr>
      <w:r>
        <w:rPr>
          <w:b/>
          <w:color w:val="92D050"/>
          <w:sz w:val="40"/>
          <w:szCs w:val="40"/>
        </w:rPr>
        <w:lastRenderedPageBreak/>
        <w:t>Objectifs</w:t>
      </w:r>
    </w:p>
    <w:p w14:paraId="3EA692B8" w14:textId="77777777" w:rsidR="00575F50" w:rsidRDefault="00575F50" w:rsidP="00575F50">
      <w:r>
        <w:t xml:space="preserve">Le principal objectif de l’application </w:t>
      </w:r>
      <w:proofErr w:type="spellStart"/>
      <w:r>
        <w:t>CovoGreen</w:t>
      </w:r>
      <w:proofErr w:type="spellEnd"/>
      <w:r>
        <w:t xml:space="preserve"> est de fournir aux étudiants de l'université de Nice - Sophia-Antipolis la possibilité de créer ou de participer à des offres de covoiturage entre eux.</w:t>
      </w:r>
    </w:p>
    <w:p w14:paraId="17576201" w14:textId="71BC3EAF" w:rsidR="00575F50" w:rsidRDefault="00575F50" w:rsidP="00575F50">
      <w:r>
        <w:t>Dans un premier temps, ce projet va permettre d’une manière ou d’une autre de diminuer la pollution</w:t>
      </w:r>
      <w:r w:rsidR="0001397F">
        <w:t xml:space="preserve"> et ainsi </w:t>
      </w:r>
      <w:r>
        <w:t xml:space="preserve">participer à la sauvegarde de notre planète. De plus, l’utilisation d’une application comme </w:t>
      </w:r>
      <w:proofErr w:type="spellStart"/>
      <w:r>
        <w:t>CovoGreen</w:t>
      </w:r>
      <w:proofErr w:type="spellEnd"/>
      <w:r>
        <w:t xml:space="preserve"> par les étudiants ou toute autres personnes va permettre de diminuer le trafic routier.</w:t>
      </w:r>
    </w:p>
    <w:p w14:paraId="0E578CF1" w14:textId="77777777" w:rsidR="00575F50" w:rsidRPr="00575F50" w:rsidRDefault="00575F50" w:rsidP="00575F50">
      <w:pPr>
        <w:rPr>
          <w:sz w:val="20"/>
          <w:szCs w:val="20"/>
        </w:rPr>
      </w:pPr>
      <w:r>
        <w:t>Puis dans un second temps, cette application va permettre de faire des rencontres et de consolider les liens entre étudiants.</w:t>
      </w:r>
    </w:p>
    <w:p w14:paraId="4FC6C574" w14:textId="77777777" w:rsidR="00575F50" w:rsidRDefault="00575F50" w:rsidP="00575F50">
      <w:r>
        <w:t>Donc en quelques points cela donne :</w:t>
      </w:r>
    </w:p>
    <w:p w14:paraId="1791CD0F"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Entraider les étudiants de l’université de Nice – Sophia-Antipolis de voyager ensemble dans le même véhicule.</w:t>
      </w:r>
    </w:p>
    <w:p w14:paraId="4F746ABA"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Participer à l’écologie.</w:t>
      </w:r>
    </w:p>
    <w:p w14:paraId="402F36D7"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Participer à la réduction du trafic routier.</w:t>
      </w:r>
    </w:p>
    <w:p w14:paraId="6E57A4B4" w14:textId="77777777" w:rsidR="00575F50" w:rsidRPr="00EC5251" w:rsidRDefault="00575F50" w:rsidP="00EC5251">
      <w:pPr>
        <w:pStyle w:val="Paragraphedeliste"/>
        <w:numPr>
          <w:ilvl w:val="0"/>
          <w:numId w:val="9"/>
        </w:numPr>
        <w:rPr>
          <w:color w:val="000000" w:themeColor="text1"/>
          <w:sz w:val="20"/>
          <w:szCs w:val="20"/>
        </w:rPr>
      </w:pPr>
      <w:r w:rsidRPr="00EC5251">
        <w:rPr>
          <w:color w:val="000000" w:themeColor="text1"/>
          <w:sz w:val="20"/>
          <w:szCs w:val="20"/>
        </w:rPr>
        <w:t>Renforcer les liens entre étudiants.</w:t>
      </w:r>
    </w:p>
    <w:p w14:paraId="33567BFC" w14:textId="0DC96551" w:rsidR="00510370" w:rsidRDefault="00510370"/>
    <w:p w14:paraId="02408C67" w14:textId="553B1673" w:rsidR="002D7C7F" w:rsidRDefault="002D7C7F"/>
    <w:p w14:paraId="56D9145D" w14:textId="508F359D" w:rsidR="002D7C7F" w:rsidRDefault="002D7C7F"/>
    <w:p w14:paraId="2108B3EF" w14:textId="714A2DD3" w:rsidR="002D7C7F" w:rsidRDefault="002D7C7F"/>
    <w:p w14:paraId="45CCF190" w14:textId="32C1F54B" w:rsidR="002D7C7F" w:rsidRDefault="002D7C7F"/>
    <w:p w14:paraId="55EBFE4F" w14:textId="497436DC" w:rsidR="002D7C7F" w:rsidRDefault="002D7C7F"/>
    <w:p w14:paraId="0A69795B" w14:textId="163A290E" w:rsidR="002D7C7F" w:rsidRDefault="002D7C7F"/>
    <w:p w14:paraId="5045CD10" w14:textId="12B05EB7" w:rsidR="002D7C7F" w:rsidRDefault="002D7C7F"/>
    <w:p w14:paraId="132E3D1F" w14:textId="7DCDB425" w:rsidR="002D7C7F" w:rsidRDefault="002D7C7F"/>
    <w:p w14:paraId="5784F0C4" w14:textId="132B3746" w:rsidR="002D7C7F" w:rsidRDefault="002D7C7F"/>
    <w:p w14:paraId="7BF43DE3" w14:textId="048D182B" w:rsidR="002D7C7F" w:rsidRDefault="002D7C7F"/>
    <w:p w14:paraId="33E4DCCC" w14:textId="4905B79E" w:rsidR="002D7C7F" w:rsidRDefault="002D7C7F"/>
    <w:p w14:paraId="7B6202AF" w14:textId="4BE82F78" w:rsidR="002D7C7F" w:rsidRDefault="002D7C7F"/>
    <w:p w14:paraId="2571DFD1" w14:textId="0EEB92F1" w:rsidR="002D7C7F" w:rsidRDefault="002D7C7F"/>
    <w:p w14:paraId="7E70EA3C" w14:textId="1B1784ED" w:rsidR="002D7C7F" w:rsidRDefault="002D7C7F"/>
    <w:p w14:paraId="70534067" w14:textId="18F6858B" w:rsidR="002D7C7F" w:rsidRDefault="002D7C7F"/>
    <w:p w14:paraId="446DF6F1" w14:textId="0F8CF8F1" w:rsidR="002D7C7F" w:rsidRDefault="002D7C7F"/>
    <w:p w14:paraId="2E36FFCE" w14:textId="4C7AECFD" w:rsidR="002D7C7F" w:rsidRDefault="002D7C7F"/>
    <w:p w14:paraId="22E2787C" w14:textId="77777777" w:rsidR="002D7C7F" w:rsidRDefault="002D7C7F"/>
    <w:p w14:paraId="30EBA64A" w14:textId="6FC5DA5F" w:rsidR="002D7C7F" w:rsidRDefault="002D7C7F" w:rsidP="002D7C7F">
      <w:pPr>
        <w:jc w:val="center"/>
        <w:rPr>
          <w:b/>
          <w:color w:val="92D050"/>
          <w:sz w:val="40"/>
          <w:szCs w:val="40"/>
        </w:rPr>
      </w:pPr>
      <w:r>
        <w:rPr>
          <w:b/>
          <w:color w:val="92D050"/>
          <w:sz w:val="40"/>
          <w:szCs w:val="40"/>
        </w:rPr>
        <w:lastRenderedPageBreak/>
        <w:t>Déroulements des 3 Sprints</w:t>
      </w:r>
    </w:p>
    <w:p w14:paraId="0E3E8FF1" w14:textId="37E4EDF3" w:rsidR="002D7C7F" w:rsidRDefault="002D7C7F" w:rsidP="002D7C7F">
      <w:r>
        <w:t>Chaque fin de Sprint donné lieu à des mises au point entre coéquipier pour connaître l’état d’avances des tâches attribuées à chacun, et via Git, une fusion de nos travaux tout en corrigeant les conflits de codes éventuels.</w:t>
      </w:r>
    </w:p>
    <w:p w14:paraId="1124B738" w14:textId="77777777" w:rsidR="002D7C7F" w:rsidRDefault="002D7C7F" w:rsidP="002D7C7F">
      <w:pPr>
        <w:rPr>
          <w:b/>
        </w:rPr>
      </w:pPr>
      <w:r>
        <w:rPr>
          <w:b/>
        </w:rPr>
        <w:t xml:space="preserve">Sprint </w:t>
      </w:r>
      <w:proofErr w:type="gramStart"/>
      <w:r>
        <w:rPr>
          <w:b/>
        </w:rPr>
        <w:t>1:</w:t>
      </w:r>
      <w:proofErr w:type="gramEnd"/>
    </w:p>
    <w:p w14:paraId="16D5F511" w14:textId="42D7E76B" w:rsidR="002D7C7F" w:rsidRDefault="002D7C7F" w:rsidP="002D7C7F">
      <w:pPr>
        <w:ind w:left="720"/>
      </w:pPr>
      <w:r>
        <w:t>Date début : 09/01/2018</w:t>
      </w:r>
      <w:r>
        <w:br/>
        <w:t>Date fin : 10/02/2018</w:t>
      </w:r>
    </w:p>
    <w:p w14:paraId="29274D51" w14:textId="77777777" w:rsidR="002D7C7F" w:rsidRDefault="002D7C7F" w:rsidP="002D7C7F">
      <w:pPr>
        <w:ind w:left="720"/>
      </w:pPr>
      <w:r>
        <w:rPr>
          <w:u w:val="single"/>
        </w:rPr>
        <w:t xml:space="preserve">Récapitulatif : </w:t>
      </w:r>
      <w:r>
        <w:t xml:space="preserve"> </w:t>
      </w:r>
    </w:p>
    <w:p w14:paraId="63CDE27B" w14:textId="77777777" w:rsidR="002D7C7F" w:rsidRDefault="002D7C7F" w:rsidP="002D7C7F">
      <w:pPr>
        <w:ind w:left="720"/>
      </w:pPr>
      <w:r>
        <w:t xml:space="preserve">Essentiellement basé sur l’architecture de la base de données et sa mise en place via </w:t>
      </w:r>
      <w:proofErr w:type="spellStart"/>
      <w:r>
        <w:t>Sequelize</w:t>
      </w:r>
      <w:proofErr w:type="spellEnd"/>
      <w:r>
        <w:t>, sur les User Stories concernant l’inscription d’un utilisateur, la connexion à l’application, la déconnexion à l’application, la recherche d’un trajet, puis la création de trajet.</w:t>
      </w:r>
    </w:p>
    <w:p w14:paraId="6C768284" w14:textId="77777777" w:rsidR="002D7C7F" w:rsidRDefault="002D7C7F" w:rsidP="002D7C7F"/>
    <w:p w14:paraId="1979E922" w14:textId="77777777" w:rsidR="002D7C7F" w:rsidRDefault="002D7C7F" w:rsidP="002D7C7F">
      <w:pPr>
        <w:rPr>
          <w:b/>
        </w:rPr>
      </w:pPr>
      <w:r>
        <w:rPr>
          <w:b/>
        </w:rPr>
        <w:t xml:space="preserve">Sprint </w:t>
      </w:r>
      <w:proofErr w:type="gramStart"/>
      <w:r>
        <w:rPr>
          <w:b/>
        </w:rPr>
        <w:t>2:</w:t>
      </w:r>
      <w:proofErr w:type="gramEnd"/>
    </w:p>
    <w:p w14:paraId="70D79197" w14:textId="77777777" w:rsidR="002D7C7F" w:rsidRDefault="002D7C7F" w:rsidP="002D7C7F">
      <w:pPr>
        <w:ind w:left="720"/>
      </w:pPr>
      <w:r>
        <w:t>Date début : 10/02/2018</w:t>
      </w:r>
      <w:r>
        <w:br/>
        <w:t>Date fin : 06/03/2018</w:t>
      </w:r>
    </w:p>
    <w:p w14:paraId="7A417C62" w14:textId="2598C558" w:rsidR="002D7C7F" w:rsidRDefault="002D7C7F" w:rsidP="002D7C7F">
      <w:pPr>
        <w:ind w:left="720"/>
      </w:pPr>
      <w:r>
        <w:rPr>
          <w:u w:val="single"/>
        </w:rPr>
        <w:t>Récapitulatif :</w:t>
      </w:r>
      <w:r>
        <w:t xml:space="preserve"> </w:t>
      </w:r>
    </w:p>
    <w:p w14:paraId="1F3C6C4E" w14:textId="0DE31441" w:rsidR="002D7C7F" w:rsidRDefault="002D7C7F" w:rsidP="002D7C7F">
      <w:pPr>
        <w:ind w:left="720"/>
      </w:pPr>
      <w:r>
        <w:t>Essentiellement basé sur les User Stories concernant le contact en utilisateurs (Chat), l’administration des comptes utilisateurs (révocation, privilège), et la gestion d’un compte personnel (modification et suppression).</w:t>
      </w:r>
    </w:p>
    <w:p w14:paraId="5B8CB28A" w14:textId="77777777" w:rsidR="002D7C7F" w:rsidRDefault="002D7C7F" w:rsidP="002D7C7F">
      <w:pPr>
        <w:ind w:left="720"/>
      </w:pPr>
    </w:p>
    <w:p w14:paraId="6C13A50E" w14:textId="77777777" w:rsidR="002D7C7F" w:rsidRDefault="002D7C7F" w:rsidP="002D7C7F">
      <w:pPr>
        <w:rPr>
          <w:b/>
        </w:rPr>
      </w:pPr>
      <w:r>
        <w:rPr>
          <w:b/>
        </w:rPr>
        <w:t>Sprint 3 :</w:t>
      </w:r>
    </w:p>
    <w:p w14:paraId="26B7C8DC" w14:textId="6FEAD023" w:rsidR="002D7C7F" w:rsidRDefault="002D7C7F" w:rsidP="002D7C7F">
      <w:pPr>
        <w:ind w:left="720"/>
      </w:pPr>
      <w:r>
        <w:t>Date début : 06/03/2018</w:t>
      </w:r>
      <w:r>
        <w:br/>
        <w:t>Date fin : 27/03/2018</w:t>
      </w:r>
    </w:p>
    <w:p w14:paraId="73A15B56" w14:textId="77777777" w:rsidR="002D7C7F" w:rsidRDefault="002D7C7F" w:rsidP="002D7C7F">
      <w:pPr>
        <w:ind w:left="720"/>
      </w:pPr>
      <w:r>
        <w:rPr>
          <w:u w:val="single"/>
        </w:rPr>
        <w:t>Récapitulatif :</w:t>
      </w:r>
      <w:r>
        <w:t xml:space="preserve"> </w:t>
      </w:r>
    </w:p>
    <w:p w14:paraId="1039F405" w14:textId="77777777" w:rsidR="002D7C7F" w:rsidRDefault="002D7C7F" w:rsidP="002D7C7F">
      <w:pPr>
        <w:ind w:left="720"/>
      </w:pPr>
      <w:r>
        <w:t>Essentiellement basé sur les User Stories concernant  l’affichage et suppression des offres de covoiturage, l’évaluation de la prestation d’un conducteur (calcul moyenne d’un conducteur, ajout d’une note par un passager, ajout de commentaire), et l’ajout d’une fonctionnalité permettant à un utilisateur connecté de voir l’historique de ses trajets (possibilité depuis cet historique de voir pour chaque trajet d’accéder au chat, et au détail de l’offre), une page utilisateur afin de voir la note moyenne d’un conducteur ainsi que les commentaires des personnes l’ayant évalué</w:t>
      </w:r>
      <w:r>
        <w:rPr>
          <w:rFonts w:ascii="Verdana" w:eastAsia="Verdana" w:hAnsi="Verdana" w:cs="Verdana"/>
          <w:color w:val="333333"/>
          <w:sz w:val="14"/>
          <w:szCs w:val="14"/>
          <w:highlight w:val="white"/>
        </w:rPr>
        <w:t>.</w:t>
      </w:r>
    </w:p>
    <w:p w14:paraId="1A532E5F" w14:textId="77777777" w:rsidR="002D7C7F" w:rsidRDefault="002D7C7F" w:rsidP="002D7C7F">
      <w:pPr>
        <w:ind w:left="720"/>
      </w:pPr>
      <w:r>
        <w:t xml:space="preserve">On a également </w:t>
      </w:r>
      <w:proofErr w:type="spellStart"/>
      <w:proofErr w:type="gramStart"/>
      <w:r>
        <w:t>mit</w:t>
      </w:r>
      <w:proofErr w:type="spellEnd"/>
      <w:proofErr w:type="gramEnd"/>
      <w:r>
        <w:t xml:space="preserve"> en place l’outil d’intégration continue (</w:t>
      </w:r>
      <w:proofErr w:type="spellStart"/>
      <w:r>
        <w:t>CircleCI</w:t>
      </w:r>
      <w:proofErr w:type="spellEnd"/>
      <w:r>
        <w:t>) et l’outil de qualité de code (</w:t>
      </w:r>
      <w:proofErr w:type="spellStart"/>
      <w:r>
        <w:t>Codacy</w:t>
      </w:r>
      <w:proofErr w:type="spellEnd"/>
      <w:r>
        <w:t>).</w:t>
      </w:r>
    </w:p>
    <w:p w14:paraId="14575431" w14:textId="77777777" w:rsidR="002D7C7F" w:rsidRDefault="002D7C7F"/>
    <w:p w14:paraId="17DF5049" w14:textId="77777777" w:rsidR="00302BA1" w:rsidRDefault="00302BA1"/>
    <w:p w14:paraId="6D17BCE9" w14:textId="77777777" w:rsidR="00302BA1" w:rsidRDefault="00302BA1"/>
    <w:p w14:paraId="62EB8B71" w14:textId="5301E4AA" w:rsidR="002D7C7F" w:rsidRDefault="002D7C7F" w:rsidP="002D7C7F">
      <w:pPr>
        <w:jc w:val="center"/>
        <w:rPr>
          <w:b/>
          <w:color w:val="92D050"/>
          <w:sz w:val="40"/>
          <w:szCs w:val="40"/>
        </w:rPr>
      </w:pPr>
      <w:r>
        <w:rPr>
          <w:b/>
          <w:color w:val="92D050"/>
          <w:sz w:val="40"/>
          <w:szCs w:val="40"/>
        </w:rPr>
        <w:lastRenderedPageBreak/>
        <w:t>Problèmes rencontrés</w:t>
      </w:r>
    </w:p>
    <w:p w14:paraId="4A7847EE" w14:textId="77777777" w:rsidR="002D7C7F" w:rsidRPr="002D7C7F" w:rsidRDefault="002D7C7F" w:rsidP="002D7C7F">
      <w:pPr>
        <w:rPr>
          <w:b/>
        </w:rPr>
      </w:pPr>
      <w:r w:rsidRPr="002D7C7F">
        <w:rPr>
          <w:b/>
        </w:rPr>
        <w:t>Mohamed :</w:t>
      </w:r>
    </w:p>
    <w:p w14:paraId="036C4856" w14:textId="2FE16D94" w:rsidR="002D7C7F" w:rsidRPr="002D7C7F" w:rsidRDefault="002D7C7F" w:rsidP="002D7C7F">
      <w:pPr>
        <w:numPr>
          <w:ilvl w:val="0"/>
          <w:numId w:val="2"/>
        </w:numPr>
        <w:spacing w:after="0" w:line="276" w:lineRule="auto"/>
        <w:contextualSpacing/>
        <w:rPr>
          <w:color w:val="92D050"/>
        </w:rPr>
      </w:pPr>
      <w:r w:rsidRPr="002D7C7F">
        <w:rPr>
          <w:b/>
          <w:color w:val="92D050"/>
        </w:rPr>
        <w:t xml:space="preserve">Mise en place de </w:t>
      </w:r>
      <w:proofErr w:type="spellStart"/>
      <w:r w:rsidRPr="002D7C7F">
        <w:rPr>
          <w:b/>
          <w:color w:val="92D050"/>
        </w:rPr>
        <w:t>Circ</w:t>
      </w:r>
      <w:r w:rsidR="00802BBC">
        <w:rPr>
          <w:b/>
          <w:color w:val="92D050"/>
        </w:rPr>
        <w:t>leCI</w:t>
      </w:r>
      <w:proofErr w:type="spellEnd"/>
    </w:p>
    <w:p w14:paraId="6C1FBAAB" w14:textId="32FE58F7" w:rsidR="002D7C7F" w:rsidRPr="002D7C7F" w:rsidRDefault="002D7C7F" w:rsidP="002D7C7F">
      <w:pPr>
        <w:ind w:left="720"/>
      </w:pPr>
      <w:r w:rsidRPr="002D7C7F">
        <w:t>J’ai rencontré un problème au niveau</w:t>
      </w:r>
      <w:r w:rsidR="00ED60D3">
        <w:t xml:space="preserve"> de la mise en place de </w:t>
      </w:r>
      <w:proofErr w:type="spellStart"/>
      <w:r w:rsidR="00ED60D3">
        <w:t>CircleCI</w:t>
      </w:r>
      <w:proofErr w:type="spellEnd"/>
      <w:r w:rsidRPr="002D7C7F">
        <w:t xml:space="preserve"> (intégration continue). </w:t>
      </w:r>
    </w:p>
    <w:p w14:paraId="18493180" w14:textId="50B1325D" w:rsidR="002D7C7F" w:rsidRPr="002D7C7F" w:rsidRDefault="002D7C7F" w:rsidP="002D7C7F">
      <w:pPr>
        <w:ind w:left="720"/>
      </w:pPr>
      <w:r w:rsidRPr="002D7C7F">
        <w:t xml:space="preserve">Le fichier de configuration fourni par </w:t>
      </w:r>
      <w:proofErr w:type="spellStart"/>
      <w:r w:rsidR="00F94D6E">
        <w:t>CircleCI</w:t>
      </w:r>
      <w:proofErr w:type="spellEnd"/>
      <w:r w:rsidRPr="002D7C7F">
        <w:t xml:space="preserve"> a dû être adapté. L’image docker utilisée par défaut ne nous permettait pas d’avoir un conteneur MySQL pour lancer nos tests avec des informations de test à l’intérieur.</w:t>
      </w:r>
    </w:p>
    <w:p w14:paraId="4AFCCD3F" w14:textId="77777777" w:rsidR="002D7C7F" w:rsidRPr="002D7C7F" w:rsidRDefault="002D7C7F" w:rsidP="002D7C7F">
      <w:pPr>
        <w:numPr>
          <w:ilvl w:val="0"/>
          <w:numId w:val="3"/>
        </w:numPr>
        <w:spacing w:after="0" w:line="276" w:lineRule="auto"/>
        <w:contextualSpacing/>
      </w:pPr>
      <w:r w:rsidRPr="002D7C7F">
        <w:rPr>
          <w:b/>
        </w:rPr>
        <w:t xml:space="preserve">Solution </w:t>
      </w:r>
      <w:r w:rsidRPr="002D7C7F">
        <w:t xml:space="preserve">:  Création d’une image docker qui se base sur l’image </w:t>
      </w:r>
      <w:proofErr w:type="spellStart"/>
      <w:r w:rsidRPr="002D7C7F">
        <w:t>MySql</w:t>
      </w:r>
      <w:proofErr w:type="spellEnd"/>
      <w:r w:rsidRPr="002D7C7F">
        <w:t xml:space="preserve"> et </w:t>
      </w:r>
      <w:proofErr w:type="spellStart"/>
      <w:r w:rsidRPr="002D7C7F">
        <w:t>NodeJS</w:t>
      </w:r>
      <w:proofErr w:type="spellEnd"/>
      <w:r w:rsidRPr="002D7C7F">
        <w:t xml:space="preserve">. La nouvelle image a été hébergé sur le hub de docker à l’adresse suivante : </w:t>
      </w:r>
      <w:hyperlink r:id="rId9" w:history="1">
        <w:r w:rsidRPr="002D7C7F">
          <w:rPr>
            <w:rStyle w:val="Lienhypertexte"/>
            <w:color w:val="auto"/>
          </w:rPr>
          <w:t>https://hub.docker.com/r/mohelkar/test</w:t>
        </w:r>
      </w:hyperlink>
      <w:r w:rsidRPr="002D7C7F">
        <w:t xml:space="preserve"> </w:t>
      </w:r>
    </w:p>
    <w:p w14:paraId="5F5ACA3E" w14:textId="77777777" w:rsidR="002D7C7F" w:rsidRPr="002D7C7F" w:rsidRDefault="002D7C7F" w:rsidP="002D7C7F">
      <w:pPr>
        <w:numPr>
          <w:ilvl w:val="0"/>
          <w:numId w:val="3"/>
        </w:numPr>
        <w:spacing w:after="0" w:line="276" w:lineRule="auto"/>
        <w:contextualSpacing/>
      </w:pPr>
      <w:r w:rsidRPr="002D7C7F">
        <w:rPr>
          <w:b/>
        </w:rPr>
        <w:t xml:space="preserve">Résultat : </w:t>
      </w:r>
      <w:r w:rsidRPr="002D7C7F">
        <w:t>Lancement des tests fonctionnel.</w:t>
      </w:r>
    </w:p>
    <w:p w14:paraId="5A4C8866" w14:textId="2EE1B80A" w:rsidR="002D7C7F" w:rsidRPr="002D7C7F" w:rsidRDefault="002D7C7F" w:rsidP="002D7C7F">
      <w:pPr>
        <w:ind w:firstLine="720"/>
      </w:pPr>
      <w:r w:rsidRPr="002D7C7F">
        <w:t xml:space="preserve">Le fichier de configuration </w:t>
      </w:r>
      <w:proofErr w:type="spellStart"/>
      <w:r w:rsidR="00F66705">
        <w:t>CircleCI</w:t>
      </w:r>
      <w:proofErr w:type="spellEnd"/>
      <w:r w:rsidR="00F66705" w:rsidRPr="002D7C7F">
        <w:t xml:space="preserve"> </w:t>
      </w:r>
      <w:r w:rsidRPr="002D7C7F">
        <w:t xml:space="preserve">se trouve dans le dossier </w:t>
      </w:r>
      <w:proofErr w:type="gramStart"/>
      <w:r w:rsidRPr="002D7C7F">
        <w:t>“.</w:t>
      </w:r>
      <w:proofErr w:type="spellStart"/>
      <w:r w:rsidRPr="002D7C7F">
        <w:t>circleci</w:t>
      </w:r>
      <w:proofErr w:type="spellEnd"/>
      <w:proofErr w:type="gramEnd"/>
      <w:r w:rsidRPr="002D7C7F">
        <w:t>/” à la racine du projet.</w:t>
      </w:r>
      <w:r w:rsidRPr="002D7C7F">
        <w:br/>
      </w:r>
    </w:p>
    <w:p w14:paraId="031720A8" w14:textId="4B5A1626" w:rsidR="002D7C7F" w:rsidRPr="002D7C7F" w:rsidRDefault="002D7C7F" w:rsidP="002D7C7F">
      <w:pPr>
        <w:rPr>
          <w:b/>
          <w:color w:val="92D050"/>
        </w:rPr>
      </w:pPr>
      <w:r w:rsidRPr="002D7C7F">
        <w:rPr>
          <w:b/>
        </w:rPr>
        <w:t>Marvin :</w:t>
      </w:r>
    </w:p>
    <w:p w14:paraId="294C7D10" w14:textId="77777777" w:rsidR="002D7C7F" w:rsidRPr="002D7C7F" w:rsidRDefault="002D7C7F" w:rsidP="002D7C7F">
      <w:pPr>
        <w:numPr>
          <w:ilvl w:val="0"/>
          <w:numId w:val="2"/>
        </w:numPr>
        <w:spacing w:after="0" w:line="276" w:lineRule="auto"/>
        <w:contextualSpacing/>
      </w:pPr>
      <w:r w:rsidRPr="002D7C7F">
        <w:rPr>
          <w:b/>
          <w:color w:val="92D050"/>
        </w:rPr>
        <w:t xml:space="preserve">Intégration API Google </w:t>
      </w:r>
      <w:proofErr w:type="spellStart"/>
      <w:r w:rsidRPr="002D7C7F">
        <w:rPr>
          <w:b/>
          <w:color w:val="92D050"/>
        </w:rPr>
        <w:t>Maps</w:t>
      </w:r>
      <w:proofErr w:type="spellEnd"/>
      <w:r w:rsidRPr="002D7C7F">
        <w:rPr>
          <w:b/>
          <w:color w:val="92D050"/>
        </w:rPr>
        <w:t xml:space="preserve"> :</w:t>
      </w:r>
      <w:r w:rsidRPr="002D7C7F">
        <w:rPr>
          <w:b/>
        </w:rPr>
        <w:br/>
      </w:r>
      <w:r w:rsidRPr="002D7C7F">
        <w:t xml:space="preserve">Ayant eu un module sur l’API de Google </w:t>
      </w:r>
      <w:proofErr w:type="spellStart"/>
      <w:r w:rsidRPr="002D7C7F">
        <w:t>Maps</w:t>
      </w:r>
      <w:proofErr w:type="spellEnd"/>
      <w:r w:rsidRPr="002D7C7F">
        <w:t xml:space="preserve"> à l’IUT, je pensais intégrer l’API Google </w:t>
      </w:r>
      <w:proofErr w:type="spellStart"/>
      <w:r w:rsidRPr="002D7C7F">
        <w:t>Maps</w:t>
      </w:r>
      <w:proofErr w:type="spellEnd"/>
      <w:r w:rsidRPr="002D7C7F">
        <w:t xml:space="preserve"> assez aisément. Cependant, </w:t>
      </w:r>
      <w:proofErr w:type="spellStart"/>
      <w:r w:rsidRPr="002D7C7F">
        <w:t>Angular</w:t>
      </w:r>
      <w:proofErr w:type="spellEnd"/>
      <w:r w:rsidRPr="002D7C7F">
        <w:t xml:space="preserve"> étant assez spécifique, il m’a fallu trouver un module spécifique pour la bonne version d’</w:t>
      </w:r>
      <w:proofErr w:type="spellStart"/>
      <w:r w:rsidRPr="002D7C7F">
        <w:t>Angular</w:t>
      </w:r>
      <w:proofErr w:type="spellEnd"/>
      <w:r w:rsidRPr="002D7C7F">
        <w:t>, la version 1 et les autres versions étant codés de façon totalement différente.</w:t>
      </w:r>
    </w:p>
    <w:p w14:paraId="766692D9" w14:textId="77777777" w:rsidR="002D7C7F" w:rsidRPr="002D7C7F" w:rsidRDefault="002D7C7F" w:rsidP="002D7C7F">
      <w:pPr>
        <w:numPr>
          <w:ilvl w:val="1"/>
          <w:numId w:val="2"/>
        </w:numPr>
        <w:spacing w:after="0" w:line="276" w:lineRule="auto"/>
        <w:contextualSpacing/>
      </w:pPr>
      <w:r w:rsidRPr="002D7C7F">
        <w:rPr>
          <w:b/>
        </w:rPr>
        <w:t>Solution</w:t>
      </w:r>
      <w:r w:rsidRPr="002D7C7F">
        <w:t xml:space="preserve"> : installation du module ng2-ui/</w:t>
      </w:r>
      <w:proofErr w:type="spellStart"/>
      <w:r w:rsidRPr="002D7C7F">
        <w:t>map</w:t>
      </w:r>
      <w:proofErr w:type="spellEnd"/>
      <w:r w:rsidRPr="002D7C7F">
        <w:t xml:space="preserve"> et intégration sur l’interface des trajets</w:t>
      </w:r>
    </w:p>
    <w:p w14:paraId="57F35D42" w14:textId="79661DE6"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r w:rsidRPr="002D7C7F">
        <w:br/>
      </w:r>
    </w:p>
    <w:p w14:paraId="2E4D9008" w14:textId="77777777" w:rsidR="002D7C7F" w:rsidRPr="002D7C7F" w:rsidRDefault="002D7C7F" w:rsidP="002D7C7F">
      <w:pPr>
        <w:numPr>
          <w:ilvl w:val="0"/>
          <w:numId w:val="2"/>
        </w:numPr>
        <w:spacing w:after="0" w:line="276" w:lineRule="auto"/>
        <w:contextualSpacing/>
      </w:pPr>
      <w:r w:rsidRPr="002D7C7F">
        <w:rPr>
          <w:color w:val="92D050"/>
        </w:rPr>
        <w:t xml:space="preserve"> </w:t>
      </w:r>
      <w:r w:rsidRPr="002D7C7F">
        <w:rPr>
          <w:b/>
          <w:color w:val="92D050"/>
        </w:rPr>
        <w:t xml:space="preserve">Communication au sein du groupe : </w:t>
      </w:r>
      <w:r w:rsidRPr="002D7C7F">
        <w:br/>
        <w:t>Malgré les outils de communications instaurés au sein de notre groupe, nous avons eu quelques problèmes de communication, engendrant quelques tensions et du travail effectué par deux personnes. Cela n’a pas eu d’impact majeur sur le projet et a permis de régler quelques soucis que nous avons eu plus tard dans le projet.</w:t>
      </w:r>
    </w:p>
    <w:p w14:paraId="709B61B0" w14:textId="77777777" w:rsidR="002D7C7F" w:rsidRPr="002D7C7F" w:rsidRDefault="002D7C7F" w:rsidP="002D7C7F">
      <w:pPr>
        <w:numPr>
          <w:ilvl w:val="1"/>
          <w:numId w:val="2"/>
        </w:numPr>
        <w:spacing w:after="0" w:line="276" w:lineRule="auto"/>
        <w:contextualSpacing/>
      </w:pPr>
      <w:r w:rsidRPr="002D7C7F">
        <w:rPr>
          <w:b/>
        </w:rPr>
        <w:t>Solution</w:t>
      </w:r>
      <w:r w:rsidRPr="002D7C7F">
        <w:t xml:space="preserve"> : Faire le point sur le travail réalisé, </w:t>
      </w:r>
      <w:proofErr w:type="spellStart"/>
      <w:r w:rsidRPr="002D7C7F">
        <w:t>ré-ouvrir</w:t>
      </w:r>
      <w:proofErr w:type="spellEnd"/>
      <w:r w:rsidRPr="002D7C7F">
        <w:t xml:space="preserve"> la discussion et savoir avancer de façon homogène</w:t>
      </w:r>
    </w:p>
    <w:p w14:paraId="4EF1AE9F" w14:textId="124A0480"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p>
    <w:p w14:paraId="5BB544F1" w14:textId="77777777" w:rsidR="002D7C7F" w:rsidRPr="002D7C7F" w:rsidRDefault="002D7C7F" w:rsidP="002D7C7F">
      <w:pPr>
        <w:rPr>
          <w:b/>
        </w:rPr>
      </w:pPr>
    </w:p>
    <w:p w14:paraId="029834A7" w14:textId="77777777" w:rsidR="002D7C7F" w:rsidRPr="002D7C7F" w:rsidRDefault="002D7C7F" w:rsidP="002D7C7F">
      <w:pPr>
        <w:rPr>
          <w:b/>
        </w:rPr>
      </w:pPr>
    </w:p>
    <w:p w14:paraId="536DE0CC" w14:textId="77777777" w:rsidR="002D7C7F" w:rsidRPr="002D7C7F" w:rsidRDefault="002D7C7F" w:rsidP="002D7C7F">
      <w:pPr>
        <w:rPr>
          <w:b/>
        </w:rPr>
      </w:pPr>
    </w:p>
    <w:p w14:paraId="525BF41F" w14:textId="77777777" w:rsidR="002D7C7F" w:rsidRPr="002D7C7F" w:rsidRDefault="002D7C7F" w:rsidP="002D7C7F">
      <w:pPr>
        <w:rPr>
          <w:b/>
        </w:rPr>
      </w:pPr>
    </w:p>
    <w:p w14:paraId="6F66A4AE" w14:textId="77777777" w:rsidR="002D7C7F" w:rsidRPr="002D7C7F" w:rsidRDefault="002D7C7F" w:rsidP="002D7C7F">
      <w:pPr>
        <w:rPr>
          <w:b/>
        </w:rPr>
      </w:pPr>
    </w:p>
    <w:p w14:paraId="46CDA4AC" w14:textId="77777777" w:rsidR="002D7C7F" w:rsidRPr="002D7C7F" w:rsidRDefault="002D7C7F" w:rsidP="002D7C7F">
      <w:pPr>
        <w:rPr>
          <w:b/>
        </w:rPr>
      </w:pPr>
    </w:p>
    <w:p w14:paraId="1E0B6530" w14:textId="77777777" w:rsidR="002D7C7F" w:rsidRPr="002D7C7F" w:rsidRDefault="002D7C7F" w:rsidP="002D7C7F">
      <w:pPr>
        <w:rPr>
          <w:b/>
        </w:rPr>
      </w:pPr>
    </w:p>
    <w:p w14:paraId="5ABCBA59" w14:textId="77777777" w:rsidR="002D7C7F" w:rsidRPr="002D7C7F" w:rsidRDefault="002D7C7F" w:rsidP="002D7C7F">
      <w:pPr>
        <w:rPr>
          <w:b/>
        </w:rPr>
      </w:pPr>
    </w:p>
    <w:p w14:paraId="40EA4FD0" w14:textId="77777777" w:rsidR="002D7C7F" w:rsidRPr="002D7C7F" w:rsidRDefault="002D7C7F" w:rsidP="002D7C7F">
      <w:pPr>
        <w:rPr>
          <w:b/>
        </w:rPr>
      </w:pPr>
    </w:p>
    <w:p w14:paraId="265365FD" w14:textId="45A40897" w:rsidR="002D7C7F" w:rsidRPr="002D7C7F" w:rsidRDefault="002D7C7F" w:rsidP="002D7C7F">
      <w:pPr>
        <w:rPr>
          <w:b/>
        </w:rPr>
      </w:pPr>
      <w:r w:rsidRPr="002D7C7F">
        <w:rPr>
          <w:b/>
        </w:rPr>
        <w:t>Romain :</w:t>
      </w:r>
    </w:p>
    <w:p w14:paraId="687C55A7" w14:textId="77777777" w:rsidR="002D7C7F" w:rsidRPr="002D7C7F" w:rsidRDefault="002D7C7F" w:rsidP="002D7C7F">
      <w:pPr>
        <w:numPr>
          <w:ilvl w:val="0"/>
          <w:numId w:val="4"/>
        </w:numPr>
        <w:spacing w:after="0" w:line="276" w:lineRule="auto"/>
        <w:contextualSpacing/>
        <w:rPr>
          <w:b/>
        </w:rPr>
      </w:pPr>
      <w:r w:rsidRPr="002D7C7F">
        <w:rPr>
          <w:b/>
          <w:color w:val="92D050"/>
        </w:rPr>
        <w:t>Dépendances corrompues :</w:t>
      </w:r>
      <w:r w:rsidRPr="002D7C7F">
        <w:rPr>
          <w:b/>
        </w:rPr>
        <w:br/>
      </w:r>
      <w:r w:rsidRPr="002D7C7F">
        <w:t>Lors de fusions de branches via Git entre coéquipiers pour réunir nos travaux, certaines nouvelles dépendances ne s’installées pas correctement.</w:t>
      </w:r>
    </w:p>
    <w:p w14:paraId="04EED119" w14:textId="77777777" w:rsidR="002D7C7F" w:rsidRPr="002D7C7F" w:rsidRDefault="002D7C7F" w:rsidP="002D7C7F">
      <w:pPr>
        <w:numPr>
          <w:ilvl w:val="1"/>
          <w:numId w:val="4"/>
        </w:numPr>
        <w:spacing w:after="0" w:line="276" w:lineRule="auto"/>
        <w:contextualSpacing/>
      </w:pPr>
      <w:r w:rsidRPr="002D7C7F">
        <w:rPr>
          <w:b/>
        </w:rPr>
        <w:t>Solution</w:t>
      </w:r>
      <w:r w:rsidRPr="002D7C7F">
        <w:t xml:space="preserve"> : Forcer l’installation de ces dépendances une par </w:t>
      </w:r>
      <w:proofErr w:type="gramStart"/>
      <w:r w:rsidRPr="002D7C7F">
        <w:t>un commande</w:t>
      </w:r>
      <w:proofErr w:type="gramEnd"/>
      <w:r w:rsidRPr="002D7C7F">
        <w:t xml:space="preserve"> (exemple : “</w:t>
      </w:r>
      <w:proofErr w:type="spellStart"/>
      <w:r w:rsidRPr="002D7C7F">
        <w:t>npm</w:t>
      </w:r>
      <w:proofErr w:type="spellEnd"/>
      <w:r w:rsidRPr="002D7C7F">
        <w:t xml:space="preserve"> </w:t>
      </w:r>
      <w:proofErr w:type="spellStart"/>
      <w:r w:rsidRPr="002D7C7F">
        <w:t>install</w:t>
      </w:r>
      <w:proofErr w:type="spellEnd"/>
      <w:r w:rsidRPr="002D7C7F">
        <w:t xml:space="preserve"> -f [</w:t>
      </w:r>
      <w:proofErr w:type="spellStart"/>
      <w:r w:rsidRPr="002D7C7F">
        <w:t>nomDeLaDependance</w:t>
      </w:r>
      <w:proofErr w:type="spellEnd"/>
      <w:r w:rsidRPr="002D7C7F">
        <w:t>] --</w:t>
      </w:r>
      <w:proofErr w:type="spellStart"/>
      <w:r w:rsidRPr="002D7C7F">
        <w:t>save</w:t>
      </w:r>
      <w:proofErr w:type="spellEnd"/>
      <w:r w:rsidRPr="002D7C7F">
        <w:t>”).</w:t>
      </w:r>
    </w:p>
    <w:p w14:paraId="7D5B7F33" w14:textId="300E9B6D" w:rsidR="002D7C7F" w:rsidRPr="002D7C7F" w:rsidRDefault="002D7C7F" w:rsidP="002D7C7F">
      <w:pPr>
        <w:numPr>
          <w:ilvl w:val="1"/>
          <w:numId w:val="4"/>
        </w:numPr>
        <w:spacing w:after="0" w:line="276" w:lineRule="auto"/>
        <w:contextualSpacing/>
      </w:pPr>
      <w:r w:rsidRPr="002D7C7F">
        <w:rPr>
          <w:b/>
        </w:rPr>
        <w:t>Résultat</w:t>
      </w:r>
      <w:r w:rsidRPr="002D7C7F">
        <w:t xml:space="preserve"> : Succès.</w:t>
      </w:r>
      <w:r w:rsidRPr="002D7C7F">
        <w:br/>
      </w:r>
    </w:p>
    <w:p w14:paraId="3A2BBD51" w14:textId="77777777" w:rsidR="002D7C7F" w:rsidRPr="002D7C7F" w:rsidRDefault="002D7C7F" w:rsidP="002D7C7F">
      <w:pPr>
        <w:numPr>
          <w:ilvl w:val="0"/>
          <w:numId w:val="5"/>
        </w:numPr>
        <w:spacing w:after="0" w:line="276" w:lineRule="auto"/>
        <w:contextualSpacing/>
        <w:rPr>
          <w:b/>
        </w:rPr>
      </w:pPr>
      <w:r w:rsidRPr="002D7C7F">
        <w:rPr>
          <w:b/>
          <w:color w:val="92D050"/>
        </w:rPr>
        <w:t>Communication asymétrique :</w:t>
      </w:r>
      <w:r w:rsidRPr="002D7C7F">
        <w:rPr>
          <w:b/>
        </w:rPr>
        <w:br/>
      </w:r>
      <w:r w:rsidRPr="002D7C7F">
        <w:t>La communication n’a pas toujours été clair est précise, ce qui a engendré par exemple, de la duplication de tâches (notamment concernant la tâche sur le détail d’une offre selon l’utilisateur et le trajet), et aussi certaines tensions.</w:t>
      </w:r>
    </w:p>
    <w:p w14:paraId="3B0A9495" w14:textId="77777777" w:rsidR="002D7C7F" w:rsidRPr="002D7C7F" w:rsidRDefault="002D7C7F" w:rsidP="002D7C7F">
      <w:pPr>
        <w:numPr>
          <w:ilvl w:val="1"/>
          <w:numId w:val="5"/>
        </w:numPr>
        <w:spacing w:after="0" w:line="276" w:lineRule="auto"/>
        <w:contextualSpacing/>
      </w:pPr>
      <w:r w:rsidRPr="002D7C7F">
        <w:rPr>
          <w:b/>
        </w:rPr>
        <w:t xml:space="preserve">Solution : </w:t>
      </w:r>
      <w:r w:rsidRPr="002D7C7F">
        <w:t>Renouer le dialogue est la répartition des tâches, tout en optimisant le travail de l’un et l’autre.</w:t>
      </w:r>
    </w:p>
    <w:p w14:paraId="45C3AE11" w14:textId="149AC1E2" w:rsidR="002D7C7F" w:rsidRPr="002D7C7F" w:rsidRDefault="002D7C7F" w:rsidP="002D7C7F">
      <w:pPr>
        <w:numPr>
          <w:ilvl w:val="1"/>
          <w:numId w:val="5"/>
        </w:numPr>
        <w:spacing w:after="0" w:line="276" w:lineRule="auto"/>
        <w:contextualSpacing/>
      </w:pPr>
      <w:r w:rsidRPr="002D7C7F">
        <w:rPr>
          <w:b/>
        </w:rPr>
        <w:t>Résultat :</w:t>
      </w:r>
      <w:r w:rsidRPr="002D7C7F">
        <w:t xml:space="preserve"> Succès.</w:t>
      </w:r>
      <w:r w:rsidRPr="002D7C7F">
        <w:br/>
      </w:r>
    </w:p>
    <w:p w14:paraId="7EF9AB12" w14:textId="77777777" w:rsidR="002D7C7F" w:rsidRPr="002D7C7F" w:rsidRDefault="002D7C7F" w:rsidP="002D7C7F">
      <w:pPr>
        <w:numPr>
          <w:ilvl w:val="0"/>
          <w:numId w:val="6"/>
        </w:numPr>
        <w:spacing w:after="0" w:line="276" w:lineRule="auto"/>
        <w:contextualSpacing/>
        <w:rPr>
          <w:b/>
        </w:rPr>
      </w:pPr>
      <w:r w:rsidRPr="002D7C7F">
        <w:rPr>
          <w:b/>
          <w:color w:val="92D050"/>
        </w:rPr>
        <w:t>Style de programmation différentes entre coéquipier :</w:t>
      </w:r>
      <w:r w:rsidRPr="002D7C7F">
        <w:rPr>
          <w:b/>
        </w:rPr>
        <w:br/>
      </w:r>
      <w:r w:rsidRPr="002D7C7F">
        <w:t>La méthode de travail est différente entre coéquipier, ce qui a engendré une compréhension difficile du code de certain pour résoudre quelques bugs.</w:t>
      </w:r>
    </w:p>
    <w:p w14:paraId="4B24DD21" w14:textId="77777777" w:rsidR="002D7C7F" w:rsidRPr="002D7C7F" w:rsidRDefault="002D7C7F" w:rsidP="002D7C7F">
      <w:pPr>
        <w:numPr>
          <w:ilvl w:val="1"/>
          <w:numId w:val="6"/>
        </w:numPr>
        <w:spacing w:after="0" w:line="276" w:lineRule="auto"/>
        <w:contextualSpacing/>
      </w:pPr>
      <w:r w:rsidRPr="002D7C7F">
        <w:rPr>
          <w:b/>
        </w:rPr>
        <w:t xml:space="preserve">Solution : </w:t>
      </w:r>
      <w:r w:rsidRPr="002D7C7F">
        <w:t>Communiquer avec l’auteur du code concerné pour essayer de résoudre des bugs (Exemple : affiches des offres lentes, ce qui bloque d’autres requêtes SQL en attentes, comme le Login).</w:t>
      </w:r>
    </w:p>
    <w:p w14:paraId="3CF1CD06" w14:textId="4DEDF6DA" w:rsidR="002D7C7F" w:rsidRPr="002D7C7F" w:rsidRDefault="002D7C7F" w:rsidP="002D7C7F">
      <w:pPr>
        <w:numPr>
          <w:ilvl w:val="1"/>
          <w:numId w:val="6"/>
        </w:numPr>
        <w:spacing w:after="0" w:line="276" w:lineRule="auto"/>
        <w:contextualSpacing/>
      </w:pPr>
      <w:r w:rsidRPr="002D7C7F">
        <w:rPr>
          <w:b/>
        </w:rPr>
        <w:t>Résultat :</w:t>
      </w:r>
      <w:r w:rsidRPr="002D7C7F">
        <w:t xml:space="preserve"> Succès partiel.</w:t>
      </w:r>
      <w:r w:rsidRPr="002D7C7F">
        <w:br/>
      </w:r>
    </w:p>
    <w:p w14:paraId="48F63B0D" w14:textId="5EA503F3" w:rsidR="002D7C7F" w:rsidRPr="002D7C7F" w:rsidRDefault="002D7C7F" w:rsidP="002D7C7F">
      <w:pPr>
        <w:rPr>
          <w:b/>
        </w:rPr>
      </w:pPr>
      <w:r w:rsidRPr="002D7C7F">
        <w:rPr>
          <w:b/>
        </w:rPr>
        <w:t>Alex :</w:t>
      </w:r>
    </w:p>
    <w:p w14:paraId="29443E30" w14:textId="77777777" w:rsidR="002D7C7F" w:rsidRPr="002D7C7F" w:rsidRDefault="002D7C7F" w:rsidP="002D7C7F">
      <w:pPr>
        <w:numPr>
          <w:ilvl w:val="0"/>
          <w:numId w:val="7"/>
        </w:numPr>
        <w:spacing w:after="0" w:line="276" w:lineRule="auto"/>
        <w:rPr>
          <w:b/>
          <w:color w:val="92D050"/>
        </w:rPr>
      </w:pPr>
      <w:r w:rsidRPr="002D7C7F">
        <w:rPr>
          <w:b/>
          <w:color w:val="92D050"/>
        </w:rPr>
        <w:t xml:space="preserve">Rétablissement de la communication entre Marvin et Romain. </w:t>
      </w:r>
    </w:p>
    <w:p w14:paraId="3A127075"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 xml:space="preserve">Pour le résoudre, j’ai pris l’initiative de bien analyser le problème, discuter avec chacun d’entre eux et puis les mettre d'accord pour éviter de mettre le projet en péril. </w:t>
      </w:r>
    </w:p>
    <w:p w14:paraId="70711B1B"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r w:rsidRPr="002D7C7F">
        <w:br/>
      </w:r>
    </w:p>
    <w:p w14:paraId="3E29DC83" w14:textId="77777777" w:rsidR="002D7C7F" w:rsidRPr="002D7C7F" w:rsidRDefault="002D7C7F" w:rsidP="002D7C7F">
      <w:pPr>
        <w:numPr>
          <w:ilvl w:val="0"/>
          <w:numId w:val="7"/>
        </w:numPr>
        <w:spacing w:after="0" w:line="276" w:lineRule="auto"/>
        <w:contextualSpacing/>
        <w:rPr>
          <w:b/>
          <w:color w:val="92D050"/>
        </w:rPr>
      </w:pPr>
      <w:r w:rsidRPr="002D7C7F">
        <w:rPr>
          <w:b/>
          <w:color w:val="92D050"/>
        </w:rPr>
        <w:t xml:space="preserve">Récupération </w:t>
      </w:r>
      <w:proofErr w:type="gramStart"/>
      <w:r w:rsidRPr="002D7C7F">
        <w:rPr>
          <w:b/>
          <w:color w:val="92D050"/>
        </w:rPr>
        <w:t>de  l'identifiant</w:t>
      </w:r>
      <w:proofErr w:type="gramEnd"/>
      <w:r w:rsidRPr="002D7C7F">
        <w:rPr>
          <w:b/>
          <w:color w:val="92D050"/>
        </w:rPr>
        <w:t xml:space="preserve"> d'utilisateur correctement via le </w:t>
      </w:r>
      <w:proofErr w:type="spellStart"/>
      <w:r w:rsidRPr="002D7C7F">
        <w:rPr>
          <w:b/>
          <w:color w:val="92D050"/>
        </w:rPr>
        <w:t>token</w:t>
      </w:r>
      <w:proofErr w:type="spellEnd"/>
      <w:r w:rsidRPr="002D7C7F">
        <w:rPr>
          <w:b/>
          <w:color w:val="92D050"/>
        </w:rPr>
        <w:t xml:space="preserve"> (dans l'entête des requêtes). </w:t>
      </w:r>
    </w:p>
    <w:p w14:paraId="66FD513F"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 xml:space="preserve">Après plusieurs réunions, Romain nous a proposé une méthode qui nous récupère le </w:t>
      </w:r>
      <w:proofErr w:type="spellStart"/>
      <w:r w:rsidRPr="002D7C7F">
        <w:t>token</w:t>
      </w:r>
      <w:proofErr w:type="spellEnd"/>
      <w:r w:rsidRPr="002D7C7F">
        <w:t xml:space="preserve">, le décode et nous passer un objet qui contient l’identifiant de l’utilisateur. </w:t>
      </w:r>
    </w:p>
    <w:p w14:paraId="1F22DEEA"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r w:rsidRPr="002D7C7F">
        <w:br/>
      </w:r>
    </w:p>
    <w:p w14:paraId="17CE889C" w14:textId="77777777" w:rsidR="002D7C7F" w:rsidRPr="002D7C7F" w:rsidRDefault="002D7C7F" w:rsidP="002D7C7F">
      <w:pPr>
        <w:numPr>
          <w:ilvl w:val="0"/>
          <w:numId w:val="7"/>
        </w:numPr>
        <w:spacing w:after="0" w:line="276" w:lineRule="auto"/>
        <w:contextualSpacing/>
        <w:rPr>
          <w:b/>
          <w:color w:val="92D050"/>
        </w:rPr>
      </w:pPr>
      <w:r w:rsidRPr="002D7C7F">
        <w:rPr>
          <w:b/>
          <w:color w:val="92D050"/>
        </w:rPr>
        <w:t xml:space="preserve">Difficultés pour la mise en place des tests unitaires selon les </w:t>
      </w:r>
      <w:proofErr w:type="spellStart"/>
      <w:r w:rsidRPr="002D7C7F">
        <w:rPr>
          <w:b/>
          <w:color w:val="92D050"/>
        </w:rPr>
        <w:t>Tokens</w:t>
      </w:r>
      <w:proofErr w:type="spellEnd"/>
      <w:r w:rsidRPr="002D7C7F">
        <w:rPr>
          <w:b/>
          <w:color w:val="92D050"/>
        </w:rPr>
        <w:t xml:space="preserve">. </w:t>
      </w:r>
    </w:p>
    <w:p w14:paraId="695B74BA" w14:textId="77777777" w:rsidR="002D7C7F" w:rsidRPr="002D7C7F" w:rsidRDefault="002D7C7F" w:rsidP="002D7C7F">
      <w:pPr>
        <w:numPr>
          <w:ilvl w:val="1"/>
          <w:numId w:val="7"/>
        </w:numPr>
        <w:spacing w:after="0" w:line="276" w:lineRule="auto"/>
        <w:contextualSpacing/>
      </w:pPr>
      <w:r w:rsidRPr="002D7C7F">
        <w:rPr>
          <w:b/>
        </w:rPr>
        <w:t xml:space="preserve">Solution : </w:t>
      </w:r>
      <w:r w:rsidRPr="002D7C7F">
        <w:t xml:space="preserve">Après une explication de la part de mon équipe, j’ai pu enfin réaliser mes tests unitaires en plus des tests que j’ai réalisé avec </w:t>
      </w:r>
      <w:proofErr w:type="spellStart"/>
      <w:r w:rsidRPr="002D7C7F">
        <w:t>PostMan</w:t>
      </w:r>
      <w:proofErr w:type="spellEnd"/>
      <w:r w:rsidRPr="002D7C7F">
        <w:t>.</w:t>
      </w:r>
    </w:p>
    <w:p w14:paraId="7499FC47" w14:textId="77777777" w:rsidR="002D7C7F" w:rsidRPr="002D7C7F" w:rsidRDefault="002D7C7F" w:rsidP="002D7C7F">
      <w:pPr>
        <w:numPr>
          <w:ilvl w:val="1"/>
          <w:numId w:val="7"/>
        </w:numPr>
        <w:spacing w:after="0" w:line="276" w:lineRule="auto"/>
        <w:contextualSpacing/>
      </w:pPr>
      <w:r w:rsidRPr="002D7C7F">
        <w:rPr>
          <w:b/>
        </w:rPr>
        <w:t>Résultat :</w:t>
      </w:r>
      <w:r w:rsidRPr="002D7C7F">
        <w:t xml:space="preserve"> Succès.</w:t>
      </w:r>
    </w:p>
    <w:p w14:paraId="4ADA7432" w14:textId="77777777" w:rsidR="002D7C7F" w:rsidRPr="002D7C7F" w:rsidRDefault="002D7C7F" w:rsidP="002D7C7F"/>
    <w:p w14:paraId="7B0EC03A" w14:textId="7F3C5F78" w:rsidR="002D7C7F" w:rsidRPr="002D7C7F" w:rsidRDefault="002D7C7F" w:rsidP="002D7C7F">
      <w:pPr>
        <w:rPr>
          <w:b/>
        </w:rPr>
      </w:pPr>
      <w:proofErr w:type="spellStart"/>
      <w:r w:rsidRPr="002D7C7F">
        <w:rPr>
          <w:b/>
        </w:rPr>
        <w:lastRenderedPageBreak/>
        <w:t>Yanice</w:t>
      </w:r>
      <w:proofErr w:type="spellEnd"/>
      <w:r w:rsidRPr="002D7C7F">
        <w:rPr>
          <w:b/>
        </w:rPr>
        <w:t xml:space="preserve"> :</w:t>
      </w:r>
    </w:p>
    <w:p w14:paraId="7FF15911" w14:textId="77777777" w:rsidR="002D7C7F" w:rsidRPr="002D7C7F" w:rsidRDefault="002D7C7F" w:rsidP="002D7C7F">
      <w:pPr>
        <w:numPr>
          <w:ilvl w:val="0"/>
          <w:numId w:val="5"/>
        </w:numPr>
        <w:spacing w:after="0" w:line="276" w:lineRule="auto"/>
        <w:contextualSpacing/>
        <w:rPr>
          <w:b/>
          <w:color w:val="92D050"/>
        </w:rPr>
      </w:pPr>
      <w:r w:rsidRPr="002D7C7F">
        <w:rPr>
          <w:b/>
          <w:color w:val="92D050"/>
        </w:rPr>
        <w:t xml:space="preserve">Mise en place de </w:t>
      </w:r>
      <w:proofErr w:type="spellStart"/>
      <w:proofErr w:type="gramStart"/>
      <w:r w:rsidRPr="002D7C7F">
        <w:rPr>
          <w:b/>
          <w:color w:val="92D050"/>
        </w:rPr>
        <w:t>Codacy</w:t>
      </w:r>
      <w:proofErr w:type="spellEnd"/>
      <w:r w:rsidRPr="002D7C7F">
        <w:rPr>
          <w:b/>
          <w:color w:val="92D050"/>
        </w:rPr>
        <w:t xml:space="preserve">  :</w:t>
      </w:r>
      <w:proofErr w:type="gramEnd"/>
    </w:p>
    <w:p w14:paraId="68F2E5DF" w14:textId="77777777" w:rsidR="002D7C7F" w:rsidRPr="002D7C7F" w:rsidRDefault="002D7C7F" w:rsidP="002D7C7F">
      <w:pPr>
        <w:ind w:left="720"/>
      </w:pPr>
      <w:r w:rsidRPr="002D7C7F">
        <w:t>Le principal problème rencontré fut lors de la mise en place du testeur et analyseur de code “</w:t>
      </w:r>
      <w:proofErr w:type="spellStart"/>
      <w:r w:rsidRPr="002D7C7F">
        <w:t>Codacy</w:t>
      </w:r>
      <w:proofErr w:type="spellEnd"/>
      <w:r w:rsidRPr="002D7C7F">
        <w:t>”, il y avait en fait plusieurs types d’erreurs détectés et connu par ce dernier (sécurité/boucle/etc…).</w:t>
      </w:r>
    </w:p>
    <w:p w14:paraId="4969903A" w14:textId="77777777" w:rsidR="002D7C7F" w:rsidRPr="002D7C7F" w:rsidRDefault="002D7C7F" w:rsidP="002D7C7F">
      <w:pPr>
        <w:ind w:left="720"/>
      </w:pPr>
      <w:r w:rsidRPr="002D7C7F">
        <w:t>Cependant il y avait des erreurs dites de “type code”, qui sont des erreurs d’indentations et qui diffèrent d’un IDE à l’autre, c’est donc des erreurs facultatives et qui n’ont pas lieu d’être pour le bon déroulement du projet.</w:t>
      </w:r>
    </w:p>
    <w:p w14:paraId="71CED057" w14:textId="77777777" w:rsidR="002D7C7F" w:rsidRPr="002D7C7F" w:rsidRDefault="002D7C7F" w:rsidP="002D7C7F">
      <w:pPr>
        <w:ind w:firstLine="720"/>
      </w:pPr>
      <w:r w:rsidRPr="002D7C7F">
        <w:t xml:space="preserve">Il a donc fallu trouver une solution afin d’éviter à </w:t>
      </w:r>
      <w:proofErr w:type="spellStart"/>
      <w:r w:rsidRPr="002D7C7F">
        <w:t>Codacy</w:t>
      </w:r>
      <w:proofErr w:type="spellEnd"/>
      <w:r w:rsidRPr="002D7C7F">
        <w:t xml:space="preserve"> d’analyser ce type d’erreurs.</w:t>
      </w:r>
    </w:p>
    <w:p w14:paraId="0CEB204F" w14:textId="43AFB543" w:rsidR="002D7C7F" w:rsidRPr="002D7C7F" w:rsidRDefault="002D7C7F" w:rsidP="002D7C7F">
      <w:pPr>
        <w:ind w:left="720"/>
      </w:pPr>
      <w:r w:rsidRPr="002D7C7F">
        <w:t xml:space="preserve">Pour ce faire j’ai dû exploiter certains Patterns proposés par </w:t>
      </w:r>
      <w:proofErr w:type="spellStart"/>
      <w:r w:rsidRPr="002D7C7F">
        <w:t>Codacy</w:t>
      </w:r>
      <w:proofErr w:type="spellEnd"/>
      <w:r w:rsidRPr="002D7C7F">
        <w:t>, certains ont été modifié, d’autres supprimés.</w:t>
      </w:r>
    </w:p>
    <w:p w14:paraId="33433D6F" w14:textId="791010EF" w:rsidR="002D7C7F" w:rsidRPr="002D7C7F" w:rsidRDefault="002D7C7F" w:rsidP="002D7C7F">
      <w:pPr>
        <w:numPr>
          <w:ilvl w:val="1"/>
          <w:numId w:val="2"/>
        </w:numPr>
        <w:spacing w:after="0" w:line="276" w:lineRule="auto"/>
        <w:contextualSpacing/>
      </w:pPr>
      <w:r w:rsidRPr="002D7C7F">
        <w:rPr>
          <w:b/>
        </w:rPr>
        <w:t>Solution</w:t>
      </w:r>
      <w:r w:rsidRPr="002D7C7F">
        <w:t xml:space="preserve"> : Modification et </w:t>
      </w:r>
      <w:proofErr w:type="spellStart"/>
      <w:r w:rsidR="003344E1">
        <w:t>suppréssion</w:t>
      </w:r>
      <w:proofErr w:type="spellEnd"/>
      <w:r w:rsidRPr="002D7C7F">
        <w:t xml:space="preserve"> de certains Patterns spécifiques </w:t>
      </w:r>
    </w:p>
    <w:p w14:paraId="359890C9" w14:textId="77777777" w:rsidR="002D7C7F" w:rsidRPr="002D7C7F" w:rsidRDefault="002D7C7F" w:rsidP="002D7C7F">
      <w:pPr>
        <w:numPr>
          <w:ilvl w:val="1"/>
          <w:numId w:val="2"/>
        </w:numPr>
        <w:spacing w:after="0" w:line="276" w:lineRule="auto"/>
        <w:contextualSpacing/>
      </w:pPr>
      <w:r w:rsidRPr="002D7C7F">
        <w:rPr>
          <w:b/>
        </w:rPr>
        <w:t>Résultat</w:t>
      </w:r>
      <w:r w:rsidRPr="002D7C7F">
        <w:t xml:space="preserve"> : Succès</w:t>
      </w:r>
    </w:p>
    <w:p w14:paraId="42B71FEB" w14:textId="77777777" w:rsidR="004D2502" w:rsidRPr="002D7C7F" w:rsidRDefault="004D2502"/>
    <w:p w14:paraId="06505C28" w14:textId="77777777" w:rsidR="004D2502" w:rsidRDefault="004D2502"/>
    <w:p w14:paraId="137FCA78" w14:textId="2DF359EF" w:rsidR="00D34411" w:rsidRDefault="008C60CC" w:rsidP="00D34411">
      <w:pPr>
        <w:jc w:val="center"/>
        <w:rPr>
          <w:b/>
          <w:color w:val="92D050"/>
          <w:sz w:val="40"/>
          <w:szCs w:val="40"/>
        </w:rPr>
      </w:pPr>
      <w:r>
        <w:rPr>
          <w:b/>
          <w:color w:val="92D050"/>
          <w:sz w:val="40"/>
          <w:szCs w:val="40"/>
        </w:rPr>
        <w:t xml:space="preserve">Accès aux outils d’intégration continue </w:t>
      </w:r>
      <w:r>
        <w:rPr>
          <w:b/>
          <w:color w:val="92D050"/>
          <w:sz w:val="40"/>
          <w:szCs w:val="40"/>
        </w:rPr>
        <w:br/>
        <w:t>et de qualité de code</w:t>
      </w:r>
    </w:p>
    <w:p w14:paraId="6BCDDF97" w14:textId="77777777" w:rsidR="005C7B9C" w:rsidRDefault="005C7B9C" w:rsidP="00D34411">
      <w:pPr>
        <w:jc w:val="center"/>
        <w:rPr>
          <w:b/>
          <w:color w:val="92D050"/>
          <w:sz w:val="40"/>
          <w:szCs w:val="40"/>
        </w:rPr>
      </w:pPr>
    </w:p>
    <w:p w14:paraId="53481D12" w14:textId="77777777" w:rsidR="00A533E9" w:rsidRPr="00A533E9" w:rsidRDefault="00A533E9" w:rsidP="00A533E9">
      <w:pPr>
        <w:rPr>
          <w:b/>
          <w:color w:val="92D050"/>
        </w:rPr>
      </w:pPr>
      <w:r w:rsidRPr="00A533E9">
        <w:rPr>
          <w:b/>
          <w:color w:val="92D050"/>
        </w:rPr>
        <w:t>Intégration continue (</w:t>
      </w:r>
      <w:proofErr w:type="spellStart"/>
      <w:r w:rsidRPr="00A533E9">
        <w:rPr>
          <w:b/>
          <w:color w:val="92D050"/>
        </w:rPr>
        <w:t>CircleCI</w:t>
      </w:r>
      <w:proofErr w:type="spellEnd"/>
      <w:proofErr w:type="gramStart"/>
      <w:r w:rsidRPr="00A533E9">
        <w:rPr>
          <w:b/>
          <w:color w:val="92D050"/>
        </w:rPr>
        <w:t>):</w:t>
      </w:r>
      <w:proofErr w:type="gramEnd"/>
    </w:p>
    <w:p w14:paraId="026E7D77" w14:textId="7AB43264" w:rsidR="00A533E9" w:rsidRDefault="00A533E9" w:rsidP="00A533E9">
      <w:r>
        <w:t xml:space="preserve">Pour accéder aux </w:t>
      </w:r>
      <w:proofErr w:type="spellStart"/>
      <w:r>
        <w:t>builds</w:t>
      </w:r>
      <w:proofErr w:type="spellEnd"/>
      <w:r>
        <w:t xml:space="preserve"> du projet </w:t>
      </w:r>
      <w:proofErr w:type="spellStart"/>
      <w:r>
        <w:t>CovoGreen</w:t>
      </w:r>
      <w:proofErr w:type="spellEnd"/>
      <w:r>
        <w:t xml:space="preserve"> vous devez vous rendre sur la page suivante : </w:t>
      </w:r>
      <w:hyperlink r:id="rId10" w:history="1">
        <w:r>
          <w:rPr>
            <w:rStyle w:val="Lienhypertexte"/>
            <w:color w:val="1155CC"/>
          </w:rPr>
          <w:t>https://circleci.com/gh/MarvinRmx/covogreen</w:t>
        </w:r>
      </w:hyperlink>
    </w:p>
    <w:p w14:paraId="63CFFC58" w14:textId="77777777" w:rsidR="00A533E9" w:rsidRDefault="00A533E9" w:rsidP="00A533E9">
      <w:r>
        <w:t>Aucun identifiant nécessaire.</w:t>
      </w:r>
    </w:p>
    <w:p w14:paraId="3D10AC10" w14:textId="77777777" w:rsidR="00A533E9" w:rsidRDefault="00A533E9" w:rsidP="00A533E9"/>
    <w:p w14:paraId="43A5C877" w14:textId="77777777" w:rsidR="00A533E9" w:rsidRPr="00A533E9" w:rsidRDefault="00A533E9" w:rsidP="00A533E9">
      <w:pPr>
        <w:rPr>
          <w:b/>
          <w:color w:val="92D050"/>
        </w:rPr>
      </w:pPr>
      <w:r w:rsidRPr="00A533E9">
        <w:rPr>
          <w:b/>
          <w:color w:val="92D050"/>
        </w:rPr>
        <w:t>Qualité de code (</w:t>
      </w:r>
      <w:proofErr w:type="spellStart"/>
      <w:r w:rsidRPr="00A533E9">
        <w:rPr>
          <w:b/>
          <w:color w:val="92D050"/>
        </w:rPr>
        <w:t>Codacy</w:t>
      </w:r>
      <w:proofErr w:type="spellEnd"/>
      <w:proofErr w:type="gramStart"/>
      <w:r w:rsidRPr="00A533E9">
        <w:rPr>
          <w:b/>
          <w:color w:val="92D050"/>
        </w:rPr>
        <w:t>):</w:t>
      </w:r>
      <w:proofErr w:type="gramEnd"/>
      <w:r w:rsidRPr="00A533E9">
        <w:rPr>
          <w:b/>
          <w:color w:val="92D050"/>
        </w:rPr>
        <w:t xml:space="preserve"> </w:t>
      </w:r>
    </w:p>
    <w:p w14:paraId="3C20E94D" w14:textId="1F217E4D" w:rsidR="00A533E9" w:rsidRDefault="00A533E9" w:rsidP="00A533E9">
      <w:r>
        <w:t xml:space="preserve">Pour accéder à l’interface de </w:t>
      </w:r>
      <w:proofErr w:type="spellStart"/>
      <w:r>
        <w:t>Codacy</w:t>
      </w:r>
      <w:proofErr w:type="spellEnd"/>
      <w:r>
        <w:t xml:space="preserve"> il faut se rendre sur la page suivante :</w:t>
      </w:r>
      <w:hyperlink r:id="rId11" w:history="1">
        <w:r>
          <w:rPr>
            <w:rStyle w:val="Lienhypertexte"/>
            <w:color w:val="1155CC"/>
          </w:rPr>
          <w:t>https://app.codacy.com/login</w:t>
        </w:r>
      </w:hyperlink>
    </w:p>
    <w:p w14:paraId="53EC1F94" w14:textId="065A0BAC" w:rsidR="007B18B5" w:rsidRDefault="00A533E9" w:rsidP="00A533E9">
      <w:r>
        <w:t>Puis vous devez cliquer le sur bouton “</w:t>
      </w:r>
      <w:r>
        <w:rPr>
          <w:b/>
        </w:rPr>
        <w:t xml:space="preserve">Login </w:t>
      </w:r>
      <w:proofErr w:type="spellStart"/>
      <w:r>
        <w:rPr>
          <w:b/>
        </w:rPr>
        <w:t>with</w:t>
      </w:r>
      <w:proofErr w:type="spellEnd"/>
      <w:r>
        <w:rPr>
          <w:b/>
        </w:rPr>
        <w:t xml:space="preserve"> GitHub</w:t>
      </w:r>
      <w:r>
        <w:t xml:space="preserve">” et utiliser </w:t>
      </w:r>
      <w:proofErr w:type="gramStart"/>
      <w:r>
        <w:t>les identifiants suivant</w:t>
      </w:r>
      <w:proofErr w:type="gramEnd"/>
      <w:r>
        <w:t xml:space="preserve"> :</w:t>
      </w:r>
      <w:r>
        <w:br/>
      </w:r>
      <w:r w:rsidRPr="00A533E9">
        <w:rPr>
          <w:b/>
        </w:rPr>
        <w:t xml:space="preserve">- </w:t>
      </w:r>
      <w:r>
        <w:rPr>
          <w:b/>
        </w:rPr>
        <w:t xml:space="preserve">Email </w:t>
      </w:r>
      <w:r>
        <w:t xml:space="preserve">: </w:t>
      </w:r>
      <w:hyperlink r:id="rId12" w:history="1">
        <w:r w:rsidRPr="00A533E9">
          <w:rPr>
            <w:rStyle w:val="Lienhypertexte"/>
            <w:color w:val="0070C0"/>
          </w:rPr>
          <w:t>covogreenproject@gmail.com</w:t>
        </w:r>
      </w:hyperlink>
      <w:r>
        <w:br/>
      </w:r>
      <w:r>
        <w:rPr>
          <w:b/>
        </w:rPr>
        <w:t xml:space="preserve">- </w:t>
      </w:r>
      <w:proofErr w:type="spellStart"/>
      <w:r>
        <w:rPr>
          <w:b/>
        </w:rPr>
        <w:t>Password</w:t>
      </w:r>
      <w:proofErr w:type="spellEnd"/>
      <w:r>
        <w:rPr>
          <w:b/>
        </w:rPr>
        <w:t xml:space="preserve"> </w:t>
      </w:r>
      <w:r>
        <w:t>: Azerty123</w:t>
      </w:r>
    </w:p>
    <w:p w14:paraId="477E6B79" w14:textId="353E868B" w:rsidR="00794475" w:rsidRDefault="00794475" w:rsidP="00A533E9"/>
    <w:p w14:paraId="3ABC470E" w14:textId="6909365C" w:rsidR="00514AF4" w:rsidRDefault="00514AF4" w:rsidP="00A533E9"/>
    <w:p w14:paraId="21775319" w14:textId="3AC63401" w:rsidR="00514AF4" w:rsidRDefault="00514AF4" w:rsidP="00A533E9"/>
    <w:p w14:paraId="60C5E4F3" w14:textId="3DC937C0" w:rsidR="00514AF4" w:rsidRDefault="00514AF4" w:rsidP="00A533E9"/>
    <w:p w14:paraId="6B6C8BFA" w14:textId="77777777" w:rsidR="00B75D9A" w:rsidRDefault="00B75D9A" w:rsidP="00A533E9"/>
    <w:p w14:paraId="4A6E17C0" w14:textId="2F25E1B4" w:rsidR="00794475" w:rsidRDefault="00794475" w:rsidP="00794475">
      <w:pPr>
        <w:jc w:val="center"/>
        <w:rPr>
          <w:b/>
          <w:color w:val="92D050"/>
          <w:sz w:val="40"/>
          <w:szCs w:val="40"/>
        </w:rPr>
      </w:pPr>
      <w:r>
        <w:rPr>
          <w:b/>
          <w:color w:val="92D050"/>
          <w:sz w:val="40"/>
          <w:szCs w:val="40"/>
        </w:rPr>
        <w:lastRenderedPageBreak/>
        <w:t>MCD Initial et final</w:t>
      </w:r>
    </w:p>
    <w:p w14:paraId="5B5074CE" w14:textId="77777777" w:rsidR="001B540F" w:rsidRDefault="001B540F" w:rsidP="00794475">
      <w:pPr>
        <w:jc w:val="center"/>
        <w:rPr>
          <w:b/>
          <w:color w:val="92D050"/>
          <w:sz w:val="40"/>
          <w:szCs w:val="40"/>
        </w:rPr>
      </w:pPr>
    </w:p>
    <w:p w14:paraId="3EAE7C56" w14:textId="38A13409" w:rsidR="00794475" w:rsidRDefault="00514AF4" w:rsidP="00794475">
      <w:pPr>
        <w:rPr>
          <w:color w:val="92D050"/>
        </w:rPr>
      </w:pPr>
      <w:r>
        <w:rPr>
          <w:noProof/>
        </w:rPr>
        <w:drawing>
          <wp:inline distT="0" distB="0" distL="0" distR="0" wp14:anchorId="208122E7" wp14:editId="1524B8BC">
            <wp:extent cx="5734050" cy="56896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a:srcRect/>
                    <a:stretch>
                      <a:fillRect/>
                    </a:stretch>
                  </pic:blipFill>
                  <pic:spPr>
                    <a:xfrm>
                      <a:off x="0" y="0"/>
                      <a:ext cx="5734050" cy="5689600"/>
                    </a:xfrm>
                    <a:prstGeom prst="rect">
                      <a:avLst/>
                    </a:prstGeom>
                    <a:ln/>
                  </pic:spPr>
                </pic:pic>
              </a:graphicData>
            </a:graphic>
          </wp:inline>
        </w:drawing>
      </w:r>
    </w:p>
    <w:p w14:paraId="1B560F78" w14:textId="43A2E0CD" w:rsidR="00B75D9A" w:rsidRDefault="00B75D9A" w:rsidP="00794475">
      <w:pPr>
        <w:rPr>
          <w:color w:val="92D050"/>
        </w:rPr>
      </w:pPr>
    </w:p>
    <w:p w14:paraId="5A96DED4" w14:textId="393940AB" w:rsidR="00B75D9A" w:rsidRDefault="00B75D9A" w:rsidP="00794475">
      <w:pPr>
        <w:rPr>
          <w:color w:val="92D050"/>
        </w:rPr>
      </w:pPr>
    </w:p>
    <w:p w14:paraId="64729F6F" w14:textId="1AA7DA37" w:rsidR="00B75D9A" w:rsidRDefault="00B75D9A" w:rsidP="00794475">
      <w:pPr>
        <w:rPr>
          <w:color w:val="92D050"/>
        </w:rPr>
      </w:pPr>
    </w:p>
    <w:p w14:paraId="346B3272" w14:textId="4F481353" w:rsidR="00B75D9A" w:rsidRDefault="00B75D9A" w:rsidP="00794475">
      <w:pPr>
        <w:rPr>
          <w:color w:val="92D050"/>
        </w:rPr>
      </w:pPr>
    </w:p>
    <w:p w14:paraId="1B1A3C29" w14:textId="2729718B" w:rsidR="00B75D9A" w:rsidRDefault="00B75D9A" w:rsidP="00794475">
      <w:pPr>
        <w:rPr>
          <w:color w:val="92D050"/>
        </w:rPr>
      </w:pPr>
    </w:p>
    <w:p w14:paraId="7BF5962B" w14:textId="7CA82A45" w:rsidR="00B75D9A" w:rsidRDefault="00B75D9A" w:rsidP="00794475">
      <w:pPr>
        <w:rPr>
          <w:color w:val="92D050"/>
        </w:rPr>
      </w:pPr>
    </w:p>
    <w:p w14:paraId="5A6A8124" w14:textId="3005EFCD" w:rsidR="00B75D9A" w:rsidRDefault="00B75D9A" w:rsidP="00794475">
      <w:pPr>
        <w:rPr>
          <w:color w:val="92D050"/>
        </w:rPr>
      </w:pPr>
    </w:p>
    <w:p w14:paraId="6ECD6250" w14:textId="09F50052" w:rsidR="00B75D9A" w:rsidRDefault="00B75D9A" w:rsidP="00794475">
      <w:pPr>
        <w:rPr>
          <w:color w:val="92D050"/>
        </w:rPr>
      </w:pPr>
    </w:p>
    <w:p w14:paraId="0B39A40C" w14:textId="07643668" w:rsidR="00B75D9A" w:rsidRPr="0009131B" w:rsidRDefault="00B75D9A" w:rsidP="0009131B">
      <w:pPr>
        <w:jc w:val="center"/>
        <w:rPr>
          <w:b/>
          <w:color w:val="92D050"/>
          <w:sz w:val="40"/>
          <w:szCs w:val="40"/>
        </w:rPr>
      </w:pPr>
      <w:r>
        <w:rPr>
          <w:b/>
          <w:color w:val="92D050"/>
          <w:sz w:val="40"/>
          <w:szCs w:val="40"/>
        </w:rPr>
        <w:lastRenderedPageBreak/>
        <w:t>UML</w:t>
      </w:r>
      <w:bookmarkStart w:id="0" w:name="_GoBack"/>
      <w:bookmarkEnd w:id="0"/>
    </w:p>
    <w:p w14:paraId="45F52445" w14:textId="715905BB" w:rsidR="00B75D9A" w:rsidRDefault="00B75D9A" w:rsidP="00794475">
      <w:pPr>
        <w:rPr>
          <w:color w:val="92D050"/>
        </w:rPr>
      </w:pPr>
    </w:p>
    <w:p w14:paraId="7F3DD8C8" w14:textId="373EADE5" w:rsidR="00B75D9A" w:rsidRDefault="00B75D9A" w:rsidP="00794475">
      <w:pPr>
        <w:rPr>
          <w:color w:val="92D050"/>
        </w:rPr>
      </w:pPr>
    </w:p>
    <w:p w14:paraId="51ECCC70" w14:textId="03FFE37E" w:rsidR="00B75D9A" w:rsidRPr="00794475" w:rsidRDefault="0009131B" w:rsidP="00794475">
      <w:pPr>
        <w:rPr>
          <w:color w:val="92D050"/>
        </w:rPr>
      </w:pPr>
      <w:r>
        <w:rPr>
          <w:noProof/>
          <w:color w:val="92D050"/>
        </w:rPr>
        <w:drawing>
          <wp:inline distT="0" distB="0" distL="0" distR="0" wp14:anchorId="4C9174A3" wp14:editId="2736FFCB">
            <wp:extent cx="5753100" cy="3571875"/>
            <wp:effectExtent l="0" t="0" r="0" b="9525"/>
            <wp:docPr id="4" name="Image 4" descr="C:\Users\romai\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ai\AppData\Local\Microsoft\Windows\INetCache\Content.Word\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sectPr w:rsidR="00B75D9A" w:rsidRPr="00794475">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663B" w14:textId="77777777" w:rsidR="00497B66" w:rsidRDefault="00497B66" w:rsidP="004D2502">
      <w:pPr>
        <w:spacing w:after="0" w:line="240" w:lineRule="auto"/>
      </w:pPr>
      <w:r>
        <w:separator/>
      </w:r>
    </w:p>
  </w:endnote>
  <w:endnote w:type="continuationSeparator" w:id="0">
    <w:p w14:paraId="2EDFC7F1" w14:textId="77777777" w:rsidR="00497B66" w:rsidRDefault="00497B66" w:rsidP="004D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75890" w14:textId="77777777" w:rsidR="00497B66" w:rsidRDefault="00497B66" w:rsidP="004D2502">
      <w:pPr>
        <w:spacing w:after="0" w:line="240" w:lineRule="auto"/>
      </w:pPr>
      <w:r>
        <w:separator/>
      </w:r>
    </w:p>
  </w:footnote>
  <w:footnote w:type="continuationSeparator" w:id="0">
    <w:p w14:paraId="349E6B2B" w14:textId="77777777" w:rsidR="00497B66" w:rsidRDefault="00497B66" w:rsidP="004D2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CA12" w14:textId="77777777" w:rsidR="002E58CE" w:rsidRDefault="002E58CE">
    <w:pPr>
      <w:pStyle w:val="En-tte"/>
    </w:pPr>
    <w:r>
      <w:rPr>
        <w:noProof/>
      </w:rPr>
      <mc:AlternateContent>
        <mc:Choice Requires="wps">
          <w:drawing>
            <wp:anchor distT="0" distB="0" distL="114300" distR="114300" simplePos="0" relativeHeight="251660288" behindDoc="0" locked="0" layoutInCell="0" allowOverlap="1" wp14:anchorId="18994870" wp14:editId="4B7CAD14">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4888C" w14:textId="77777777" w:rsidR="002E58CE" w:rsidRDefault="00134E44">
                          <w:pPr>
                            <w:spacing w:after="0" w:line="240" w:lineRule="auto"/>
                            <w:jc w:val="right"/>
                          </w:pPr>
                          <w:proofErr w:type="spellStart"/>
                          <w:r>
                            <w:t>CovoG</w:t>
                          </w:r>
                          <w:r w:rsidR="00584CB0">
                            <w:t>reen</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994870"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7EF4888C" w14:textId="77777777" w:rsidR="002E58CE" w:rsidRDefault="00134E44">
                    <w:pPr>
                      <w:spacing w:after="0" w:line="240" w:lineRule="auto"/>
                      <w:jc w:val="right"/>
                    </w:pPr>
                    <w:proofErr w:type="spellStart"/>
                    <w:r>
                      <w:t>CovoG</w:t>
                    </w:r>
                    <w:r w:rsidR="00584CB0">
                      <w:t>reen</w:t>
                    </w:r>
                    <w:proofErr w:type="spellEnd"/>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908C18B" wp14:editId="2FF5ACD7">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2E63E1E8" w14:textId="4296193C" w:rsidR="002E58CE" w:rsidRDefault="002E58CE">
                          <w:pPr>
                            <w:spacing w:after="0" w:line="240" w:lineRule="auto"/>
                            <w:rPr>
                              <w:color w:val="FFFFFF" w:themeColor="background1"/>
                            </w:rPr>
                          </w:pPr>
                          <w:r>
                            <w:fldChar w:fldCharType="begin"/>
                          </w:r>
                          <w:r>
                            <w:instrText>PAGE   \* MERGEFORMAT</w:instrText>
                          </w:r>
                          <w:r>
                            <w:fldChar w:fldCharType="separate"/>
                          </w:r>
                          <w:r w:rsidR="0009131B" w:rsidRPr="0009131B">
                            <w:rPr>
                              <w:noProof/>
                              <w:color w:val="FFFFFF" w:themeColor="background1"/>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908C18B"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" o:allowincell="f" fillcolor="#92d050" stroked="f">
              <v:textbox style="mso-fit-shape-to-text:t" inset=",0,,0">
                <w:txbxContent>
                  <w:p w14:paraId="2E63E1E8" w14:textId="4296193C" w:rsidR="002E58CE" w:rsidRDefault="002E58CE">
                    <w:pPr>
                      <w:spacing w:after="0" w:line="240" w:lineRule="auto"/>
                      <w:rPr>
                        <w:color w:val="FFFFFF" w:themeColor="background1"/>
                      </w:rPr>
                    </w:pPr>
                    <w:r>
                      <w:fldChar w:fldCharType="begin"/>
                    </w:r>
                    <w:r>
                      <w:instrText>PAGE   \* MERGEFORMAT</w:instrText>
                    </w:r>
                    <w:r>
                      <w:fldChar w:fldCharType="separate"/>
                    </w:r>
                    <w:r w:rsidR="0009131B" w:rsidRPr="0009131B">
                      <w:rPr>
                        <w:noProof/>
                        <w:color w:val="FFFFFF" w:themeColor="background1"/>
                      </w:rPr>
                      <w:t>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DF0"/>
    <w:multiLevelType w:val="multilevel"/>
    <w:tmpl w:val="8C2AC800"/>
    <w:lvl w:ilvl="0">
      <w:start w:val="1"/>
      <w:numFmt w:val="bullet"/>
      <w:lvlText w:val="○"/>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27907D29"/>
    <w:multiLevelType w:val="hybridMultilevel"/>
    <w:tmpl w:val="B98A652C"/>
    <w:lvl w:ilvl="0" w:tplc="72B2B2C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620061E"/>
    <w:multiLevelType w:val="multilevel"/>
    <w:tmpl w:val="6EEA8A22"/>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74B52DD"/>
    <w:multiLevelType w:val="multilevel"/>
    <w:tmpl w:val="660665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9F74BCF"/>
    <w:multiLevelType w:val="hybridMultilevel"/>
    <w:tmpl w:val="161A3A52"/>
    <w:lvl w:ilvl="0" w:tplc="72B2B2C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0B386C"/>
    <w:multiLevelType w:val="hybridMultilevel"/>
    <w:tmpl w:val="7A50C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2194EA2"/>
    <w:multiLevelType w:val="multilevel"/>
    <w:tmpl w:val="2216E9B0"/>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EE417CB"/>
    <w:multiLevelType w:val="multilevel"/>
    <w:tmpl w:val="079085C8"/>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6667702"/>
    <w:multiLevelType w:val="multilevel"/>
    <w:tmpl w:val="1108A012"/>
    <w:lvl w:ilvl="0">
      <w:start w:val="1"/>
      <w:numFmt w:val="bullet"/>
      <w:lvlText w:val="●"/>
      <w:lvlJc w:val="left"/>
      <w:pPr>
        <w:ind w:left="720" w:hanging="360"/>
      </w:pPr>
      <w:rPr>
        <w:strike w:val="0"/>
        <w:dstrike w:val="0"/>
        <w:color w:val="92D05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8"/>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C1"/>
    <w:rsid w:val="0001397F"/>
    <w:rsid w:val="000404EC"/>
    <w:rsid w:val="0009131B"/>
    <w:rsid w:val="0009367A"/>
    <w:rsid w:val="00121CE1"/>
    <w:rsid w:val="00134E44"/>
    <w:rsid w:val="001B540F"/>
    <w:rsid w:val="00233BAC"/>
    <w:rsid w:val="0025469B"/>
    <w:rsid w:val="002A27CA"/>
    <w:rsid w:val="002A7F5F"/>
    <w:rsid w:val="002B73F4"/>
    <w:rsid w:val="002D7C7F"/>
    <w:rsid w:val="002E58CE"/>
    <w:rsid w:val="00302BA1"/>
    <w:rsid w:val="003344E1"/>
    <w:rsid w:val="00356C3F"/>
    <w:rsid w:val="0037791B"/>
    <w:rsid w:val="0038690F"/>
    <w:rsid w:val="003C7AD3"/>
    <w:rsid w:val="00432D00"/>
    <w:rsid w:val="00497B66"/>
    <w:rsid w:val="004B1020"/>
    <w:rsid w:val="004D2502"/>
    <w:rsid w:val="004D3E7B"/>
    <w:rsid w:val="00510370"/>
    <w:rsid w:val="00514AF4"/>
    <w:rsid w:val="00571E83"/>
    <w:rsid w:val="00575F50"/>
    <w:rsid w:val="00584CB0"/>
    <w:rsid w:val="005C7B9C"/>
    <w:rsid w:val="006540B2"/>
    <w:rsid w:val="00690F11"/>
    <w:rsid w:val="006F6DC1"/>
    <w:rsid w:val="00794475"/>
    <w:rsid w:val="00802BBC"/>
    <w:rsid w:val="008321EA"/>
    <w:rsid w:val="008C60CC"/>
    <w:rsid w:val="00996D49"/>
    <w:rsid w:val="009E471C"/>
    <w:rsid w:val="00A533E9"/>
    <w:rsid w:val="00AC5FFE"/>
    <w:rsid w:val="00AF4BB4"/>
    <w:rsid w:val="00B75D9A"/>
    <w:rsid w:val="00BE2156"/>
    <w:rsid w:val="00C27A02"/>
    <w:rsid w:val="00C96AB8"/>
    <w:rsid w:val="00CD5BE7"/>
    <w:rsid w:val="00D34411"/>
    <w:rsid w:val="00EC5251"/>
    <w:rsid w:val="00ED60D3"/>
    <w:rsid w:val="00F11275"/>
    <w:rsid w:val="00F559A4"/>
    <w:rsid w:val="00F66705"/>
    <w:rsid w:val="00F9211A"/>
    <w:rsid w:val="00F94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C7187C"/>
  <w15:chartTrackingRefBased/>
  <w15:docId w15:val="{A6CD0E5C-AAED-4999-A0FD-535DA13B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D2502"/>
    <w:pPr>
      <w:tabs>
        <w:tab w:val="center" w:pos="4536"/>
        <w:tab w:val="right" w:pos="9072"/>
      </w:tabs>
      <w:spacing w:after="0" w:line="240" w:lineRule="auto"/>
    </w:pPr>
  </w:style>
  <w:style w:type="character" w:customStyle="1" w:styleId="En-tteCar">
    <w:name w:val="En-tête Car"/>
    <w:basedOn w:val="Policepardfaut"/>
    <w:link w:val="En-tte"/>
    <w:uiPriority w:val="99"/>
    <w:rsid w:val="004D2502"/>
  </w:style>
  <w:style w:type="paragraph" w:styleId="Pieddepage">
    <w:name w:val="footer"/>
    <w:basedOn w:val="Normal"/>
    <w:link w:val="PieddepageCar"/>
    <w:uiPriority w:val="99"/>
    <w:unhideWhenUsed/>
    <w:rsid w:val="004D2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502"/>
  </w:style>
  <w:style w:type="table" w:styleId="Grilledutableau">
    <w:name w:val="Table Grid"/>
    <w:basedOn w:val="TableauNormal"/>
    <w:uiPriority w:val="39"/>
    <w:rsid w:val="00302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B73F4"/>
    <w:pPr>
      <w:ind w:left="720"/>
      <w:contextualSpacing/>
    </w:pPr>
  </w:style>
  <w:style w:type="character" w:styleId="Marquedecommentaire">
    <w:name w:val="annotation reference"/>
    <w:basedOn w:val="Policepardfaut"/>
    <w:uiPriority w:val="99"/>
    <w:semiHidden/>
    <w:unhideWhenUsed/>
    <w:rsid w:val="00575F50"/>
    <w:rPr>
      <w:sz w:val="16"/>
      <w:szCs w:val="16"/>
    </w:rPr>
  </w:style>
  <w:style w:type="paragraph" w:styleId="Textedebulles">
    <w:name w:val="Balloon Text"/>
    <w:basedOn w:val="Normal"/>
    <w:link w:val="TextedebullesCar"/>
    <w:uiPriority w:val="99"/>
    <w:semiHidden/>
    <w:unhideWhenUsed/>
    <w:rsid w:val="00575F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5F50"/>
    <w:rPr>
      <w:rFonts w:ascii="Segoe UI" w:hAnsi="Segoe UI" w:cs="Segoe UI"/>
      <w:sz w:val="18"/>
      <w:szCs w:val="18"/>
    </w:rPr>
  </w:style>
  <w:style w:type="character" w:styleId="Lienhypertexte">
    <w:name w:val="Hyperlink"/>
    <w:basedOn w:val="Policepardfaut"/>
    <w:uiPriority w:val="99"/>
    <w:unhideWhenUsed/>
    <w:rsid w:val="002D7C7F"/>
    <w:rPr>
      <w:color w:val="6B9F25" w:themeColor="hyperlink"/>
      <w:u w:val="single"/>
    </w:rPr>
  </w:style>
  <w:style w:type="character" w:styleId="Mentionnonrsolue">
    <w:name w:val="Unresolved Mention"/>
    <w:basedOn w:val="Policepardfaut"/>
    <w:uiPriority w:val="99"/>
    <w:semiHidden/>
    <w:unhideWhenUsed/>
    <w:rsid w:val="00A533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9232">
      <w:bodyDiv w:val="1"/>
      <w:marLeft w:val="0"/>
      <w:marRight w:val="0"/>
      <w:marTop w:val="0"/>
      <w:marBottom w:val="0"/>
      <w:divBdr>
        <w:top w:val="none" w:sz="0" w:space="0" w:color="auto"/>
        <w:left w:val="none" w:sz="0" w:space="0" w:color="auto"/>
        <w:bottom w:val="none" w:sz="0" w:space="0" w:color="auto"/>
        <w:right w:val="none" w:sz="0" w:space="0" w:color="auto"/>
      </w:divBdr>
    </w:div>
    <w:div w:id="912281686">
      <w:bodyDiv w:val="1"/>
      <w:marLeft w:val="0"/>
      <w:marRight w:val="0"/>
      <w:marTop w:val="0"/>
      <w:marBottom w:val="0"/>
      <w:divBdr>
        <w:top w:val="none" w:sz="0" w:space="0" w:color="auto"/>
        <w:left w:val="none" w:sz="0" w:space="0" w:color="auto"/>
        <w:bottom w:val="none" w:sz="0" w:space="0" w:color="auto"/>
        <w:right w:val="none" w:sz="0" w:space="0" w:color="auto"/>
      </w:divBdr>
    </w:div>
    <w:div w:id="1475950509">
      <w:bodyDiv w:val="1"/>
      <w:marLeft w:val="0"/>
      <w:marRight w:val="0"/>
      <w:marTop w:val="0"/>
      <w:marBottom w:val="0"/>
      <w:divBdr>
        <w:top w:val="none" w:sz="0" w:space="0" w:color="auto"/>
        <w:left w:val="none" w:sz="0" w:space="0" w:color="auto"/>
        <w:bottom w:val="none" w:sz="0" w:space="0" w:color="auto"/>
        <w:right w:val="none" w:sz="0" w:space="0" w:color="auto"/>
      </w:divBdr>
    </w:div>
    <w:div w:id="1566261623">
      <w:bodyDiv w:val="1"/>
      <w:marLeft w:val="0"/>
      <w:marRight w:val="0"/>
      <w:marTop w:val="0"/>
      <w:marBottom w:val="0"/>
      <w:divBdr>
        <w:top w:val="none" w:sz="0" w:space="0" w:color="auto"/>
        <w:left w:val="none" w:sz="0" w:space="0" w:color="auto"/>
        <w:bottom w:val="none" w:sz="0" w:space="0" w:color="auto"/>
        <w:right w:val="none" w:sz="0" w:space="0" w:color="auto"/>
      </w:divBdr>
    </w:div>
    <w:div w:id="2055884222">
      <w:bodyDiv w:val="1"/>
      <w:marLeft w:val="0"/>
      <w:marRight w:val="0"/>
      <w:marTop w:val="0"/>
      <w:marBottom w:val="0"/>
      <w:divBdr>
        <w:top w:val="none" w:sz="0" w:space="0" w:color="auto"/>
        <w:left w:val="none" w:sz="0" w:space="0" w:color="auto"/>
        <w:bottom w:val="none" w:sz="0" w:space="0" w:color="auto"/>
        <w:right w:val="none" w:sz="0" w:space="0" w:color="auto"/>
      </w:divBdr>
    </w:div>
    <w:div w:id="21204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vogreenproject@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codacy.com/log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ircleci.com/gh/MarvinRmx/covogreen" TargetMode="External"/><Relationship Id="rId4" Type="http://schemas.openxmlformats.org/officeDocument/2006/relationships/settings" Target="settings.xml"/><Relationship Id="rId9" Type="http://schemas.openxmlformats.org/officeDocument/2006/relationships/hyperlink" Target="https://hub.docker.com/r/mohelkar/test"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Desktop\model-covogreen.docx" TargetMode="Externa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B144-9221-42CA-B70C-2E13165C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model-covogreen.docx</Template>
  <TotalTime>65</TotalTime>
  <Pages>9</Pages>
  <Words>1234</Words>
  <Characters>6788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lembo</dc:creator>
  <cp:keywords/>
  <dc:description/>
  <cp:lastModifiedBy>Romain lembo</cp:lastModifiedBy>
  <cp:revision>49</cp:revision>
  <dcterms:created xsi:type="dcterms:W3CDTF">2018-04-04T18:23:00Z</dcterms:created>
  <dcterms:modified xsi:type="dcterms:W3CDTF">2018-04-09T14:38:00Z</dcterms:modified>
</cp:coreProperties>
</file>